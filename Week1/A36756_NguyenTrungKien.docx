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D79BB" w14:textId="77777777" w:rsidR="00DA1634" w:rsidRDefault="00531350" w:rsidP="00A37361">
      <w:pPr>
        <w:jc w:val="center"/>
        <w:rPr>
          <w:b/>
          <w:sz w:val="34"/>
        </w:rPr>
      </w:pPr>
      <w:r w:rsidRPr="00C046B5">
        <w:rPr>
          <w:b/>
          <w:sz w:val="34"/>
        </w:rPr>
        <w:t xml:space="preserve">BÀI TẬP </w:t>
      </w:r>
      <w:r w:rsidR="00BC6146">
        <w:rPr>
          <w:b/>
          <w:sz w:val="34"/>
        </w:rPr>
        <w:t xml:space="preserve">SOẠN THẢO VĂN BẢN + </w:t>
      </w:r>
      <w:r w:rsidRPr="00C046B5">
        <w:rPr>
          <w:b/>
          <w:sz w:val="34"/>
        </w:rPr>
        <w:t>LÀM QUEN VỚI WORD 2016</w:t>
      </w:r>
    </w:p>
    <w:p w14:paraId="21F3A259" w14:textId="77777777" w:rsidR="00C046B5" w:rsidRDefault="00C046B5" w:rsidP="00A37361">
      <w:pPr>
        <w:jc w:val="center"/>
        <w:rPr>
          <w:b/>
          <w:sz w:val="34"/>
        </w:rPr>
      </w:pPr>
      <w:r>
        <w:rPr>
          <w:noProof/>
          <w:lang w:val="vi-VN" w:eastAsia="vi-VN"/>
        </w:rPr>
        <mc:AlternateContent>
          <mc:Choice Requires="wps">
            <w:drawing>
              <wp:inline distT="0" distB="0" distL="0" distR="0" wp14:anchorId="5048D055" wp14:editId="146D400C">
                <wp:extent cx="4295775" cy="1403985"/>
                <wp:effectExtent l="0" t="0" r="0" b="635"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957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8F98E7" w14:textId="77777777" w:rsidR="00C046B5" w:rsidRPr="00E51DEA" w:rsidRDefault="00C046B5" w:rsidP="00C046B5">
                            <w:pPr>
                              <w:pBdr>
                                <w:top w:val="single" w:sz="24" w:space="8" w:color="5B9BD5" w:themeColor="accent1"/>
                                <w:bottom w:val="single" w:sz="24" w:space="8" w:color="5B9BD5" w:themeColor="accent1"/>
                              </w:pBdr>
                              <w:spacing w:after="0"/>
                              <w:jc w:val="center"/>
                              <w:rPr>
                                <w:b/>
                                <w:iCs/>
                                <w:color w:val="5B9BD5" w:themeColor="accent1"/>
                                <w:sz w:val="28"/>
                              </w:rPr>
                            </w:pPr>
                            <w:r w:rsidRPr="00E51DEA">
                              <w:rPr>
                                <w:b/>
                                <w:iCs/>
                                <w:color w:val="5B9BD5" w:themeColor="accent1"/>
                                <w:sz w:val="28"/>
                                <w:szCs w:val="24"/>
                              </w:rPr>
                              <w:t>S</w:t>
                            </w:r>
                            <w:r>
                              <w:rPr>
                                <w:b/>
                                <w:iCs/>
                                <w:color w:val="5B9BD5" w:themeColor="accent1"/>
                                <w:sz w:val="28"/>
                                <w:szCs w:val="24"/>
                              </w:rPr>
                              <w:t>V</w:t>
                            </w:r>
                            <w:r w:rsidRPr="00E51DEA">
                              <w:rPr>
                                <w:b/>
                                <w:iCs/>
                                <w:color w:val="5B9BD5" w:themeColor="accent1"/>
                                <w:sz w:val="28"/>
                                <w:szCs w:val="24"/>
                              </w:rPr>
                              <w:t xml:space="preserve"> làm trực tiếp các yêu cầu sau trên file này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6CA318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width:338.25pt;height:1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" filled="f" stroked="f">
                <v:textbox style="mso-fit-shape-to-text:t">
                  <w:txbxContent>
                    <w:p w:rsidR="00C046B5" w:rsidRPr="00E51DEA" w:rsidRDefault="00C046B5" w:rsidP="00C046B5">
                      <w:pPr>
                        <w:pBdr>
                          <w:top w:val="single" w:sz="24" w:space="8" w:color="5B9BD5" w:themeColor="accent1"/>
                          <w:bottom w:val="single" w:sz="24" w:space="8" w:color="5B9BD5" w:themeColor="accent1"/>
                        </w:pBdr>
                        <w:spacing w:after="0"/>
                        <w:jc w:val="center"/>
                        <w:rPr>
                          <w:b/>
                          <w:iCs/>
                          <w:color w:val="5B9BD5" w:themeColor="accent1"/>
                          <w:sz w:val="28"/>
                        </w:rPr>
                      </w:pPr>
                      <w:r w:rsidRPr="00E51DEA">
                        <w:rPr>
                          <w:b/>
                          <w:iCs/>
                          <w:color w:val="5B9BD5" w:themeColor="accent1"/>
                          <w:sz w:val="28"/>
                          <w:szCs w:val="24"/>
                        </w:rPr>
                        <w:t>S</w:t>
                      </w:r>
                      <w:r>
                        <w:rPr>
                          <w:b/>
                          <w:iCs/>
                          <w:color w:val="5B9BD5" w:themeColor="accent1"/>
                          <w:sz w:val="28"/>
                          <w:szCs w:val="24"/>
                        </w:rPr>
                        <w:t>V</w:t>
                      </w:r>
                      <w:r w:rsidRPr="00E51DEA">
                        <w:rPr>
                          <w:b/>
                          <w:iCs/>
                          <w:color w:val="5B9BD5" w:themeColor="accent1"/>
                          <w:sz w:val="28"/>
                          <w:szCs w:val="24"/>
                        </w:rPr>
                        <w:t xml:space="preserve"> làm trực tiếp các yêu cầu sau trên file này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AA7F8A4" w14:textId="77777777" w:rsidR="00BC6146" w:rsidRDefault="00BC6146" w:rsidP="00BC6146">
      <w:pPr>
        <w:pStyle w:val="Heading1"/>
      </w:pPr>
      <w:r>
        <w:t xml:space="preserve">Bài tập 1: </w:t>
      </w:r>
      <w:r w:rsidR="00E17E3E">
        <w:t>Sử dụng bảng mã</w:t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5348"/>
        <w:gridCol w:w="5464"/>
      </w:tblGrid>
      <w:tr w:rsidR="00BC6146" w:rsidRPr="00BC6146" w14:paraId="11EA7F04" w14:textId="77777777" w:rsidTr="00BC614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6" w:type="dxa"/>
          </w:tcPr>
          <w:p w14:paraId="38FA69EB" w14:textId="77777777" w:rsidR="00BC6146" w:rsidRPr="00BC6146" w:rsidRDefault="00BC6146" w:rsidP="00BC6146">
            <w:pPr>
              <w:pStyle w:val="Heading2"/>
              <w:outlineLvl w:val="1"/>
              <w:rPr>
                <w:b/>
              </w:rPr>
            </w:pPr>
            <w:bookmarkStart w:id="0" w:name="OLE_LINK10"/>
            <w:bookmarkStart w:id="1" w:name="OLE_LINK11"/>
            <w:r w:rsidRPr="00BC6146">
              <w:rPr>
                <w:b/>
              </w:rPr>
              <w:t>Yêu cầu 1 – sử dụng bảng mã UNICODE</w:t>
            </w:r>
            <w:bookmarkEnd w:id="0"/>
            <w:bookmarkEnd w:id="1"/>
          </w:p>
        </w:tc>
        <w:tc>
          <w:tcPr>
            <w:tcW w:w="5406" w:type="dxa"/>
          </w:tcPr>
          <w:p w14:paraId="79BE3B01" w14:textId="77777777" w:rsidR="00BC6146" w:rsidRPr="00BC6146" w:rsidRDefault="00BC6146" w:rsidP="00BC6146">
            <w:pPr>
              <w:pStyle w:val="Heading2"/>
              <w:outlineLvl w:val="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BC6146">
              <w:rPr>
                <w:b/>
              </w:rPr>
              <w:t>Yêu cầu</w:t>
            </w:r>
            <w:r>
              <w:rPr>
                <w:b/>
              </w:rPr>
              <w:t xml:space="preserve"> 2</w:t>
            </w:r>
            <w:r w:rsidRPr="00BC6146">
              <w:rPr>
                <w:b/>
              </w:rPr>
              <w:t xml:space="preserve"> – sử dụng bảng mã </w:t>
            </w:r>
            <w:r>
              <w:rPr>
                <w:b/>
              </w:rPr>
              <w:t>TCVN3</w:t>
            </w:r>
          </w:p>
        </w:tc>
      </w:tr>
      <w:tr w:rsidR="00BC6146" w14:paraId="02F0F656" w14:textId="77777777" w:rsidTr="00BC6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6" w:type="dxa"/>
          </w:tcPr>
          <w:p w14:paraId="6C17746C" w14:textId="77777777" w:rsidR="00BC6146" w:rsidRPr="00B45AF1" w:rsidRDefault="00BC6146" w:rsidP="00BC6146">
            <w:r>
              <w:rPr>
                <w:noProof/>
                <w:lang w:val="vi-VN" w:eastAsia="vi-VN"/>
              </w:rPr>
              <mc:AlternateContent>
                <mc:Choice Requires="wpc">
                  <w:drawing>
                    <wp:inline distT="0" distB="0" distL="0" distR="0" wp14:anchorId="3E3EC6CE" wp14:editId="095D9A64">
                      <wp:extent cx="3293960" cy="2099310"/>
                      <wp:effectExtent l="0" t="0" r="59055" b="15240"/>
                      <wp:docPr id="1376" name="Canvas 137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22" name="Text Box 22"/>
                              <wps:cNvSpPr txBox="1"/>
                              <wps:spPr>
                                <a:xfrm>
                                  <a:off x="53979" y="1062243"/>
                                  <a:ext cx="3240000" cy="6180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6350">
                                  <a:noFill/>
                                </a:ln>
                                <a:effectLst>
                                  <a:outerShdw blurRad="25400" sx="101000" sy="101000" algn="c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14:paraId="206167A2" w14:textId="77777777" w:rsidR="00BC6146" w:rsidRPr="0061243D" w:rsidRDefault="00BC6146" w:rsidP="00BC6146">
                                    <w:pPr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 w:rsidRPr="0061243D">
                                      <w:rPr>
                                        <w:rFonts w:ascii="Times New Roman" w:hAnsi="Times New Roman" w:cs="Times New Roman"/>
                                      </w:rPr>
                                      <w:t>CỘNG HÒA XÃ HỘI CHỦ NGHĨA VIỆT NAM</w:t>
                                    </w:r>
                                  </w:p>
                                  <w:p w14:paraId="53D16913" w14:textId="77777777" w:rsidR="00BC6146" w:rsidRPr="0061243D" w:rsidRDefault="00BC6146" w:rsidP="00BC6146">
                                    <w:pPr>
                                      <w:rPr>
                                        <w:rFonts w:ascii="Times New Roman" w:hAnsi="Times New Roman" w:cs="Times New Roman"/>
                                      </w:rPr>
                                    </w:pPr>
                                    <w:r w:rsidRPr="0061243D">
                                      <w:rPr>
                                        <w:rFonts w:ascii="Times New Roman" w:hAnsi="Times New Roman" w:cs="Times New Roman"/>
                                      </w:rPr>
                                      <w:t xml:space="preserve">Độc lập </w:t>
                                    </w:r>
                                    <w:bookmarkStart w:id="2" w:name="OLE_LINK12"/>
                                    <w:bookmarkStart w:id="3" w:name="OLE_LINK13"/>
                                    <w:bookmarkStart w:id="4" w:name="OLE_LINK14"/>
                                    <w:r w:rsidRPr="0061243D">
                                      <w:rPr>
                                        <w:rFonts w:ascii="Times New Roman" w:hAnsi="Times New Roman" w:cs="Times New Roman"/>
                                      </w:rPr>
                                      <w:t>–</w:t>
                                    </w:r>
                                    <w:bookmarkEnd w:id="2"/>
                                    <w:bookmarkEnd w:id="3"/>
                                    <w:bookmarkEnd w:id="4"/>
                                    <w:r w:rsidRPr="0061243D">
                                      <w:rPr>
                                        <w:rFonts w:ascii="Times New Roman" w:hAnsi="Times New Roman" w:cs="Times New Roman"/>
                                      </w:rPr>
                                      <w:t xml:space="preserve"> Tự do – Hạnh phúc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" name="Oval 2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68" y="35999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2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path path="shape">
                                    <a:fillToRect l="50000" t="50000" r="50000" b="50000"/>
                                  </a:path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78CE5D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  <w:rPr>
                                        <w:sz w:val="20"/>
                                        <w:szCs w:val="20"/>
                                      </w:rPr>
                                    </w:pPr>
                                    <w:r w:rsidRPr="00A70194">
                                      <w:rPr>
                                        <w:rFonts w:eastAsia="Calibri" w:cs="Arial"/>
                                        <w:b/>
                                        <w:bCs/>
                                        <w:sz w:val="20"/>
                                        <w:szCs w:val="20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4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5293" y="44466"/>
                                  <a:ext cx="1517015" cy="249555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4DF6E4BA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Chọn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bảng mã 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UNICODE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  <wps:wsp>
                              <wps:cNvPr id="25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5293" y="389355"/>
                                  <a:ext cx="1517015" cy="249555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1C4BB52D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Font: 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Times New Roman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  <wps:wsp>
                              <wps:cNvPr id="28" name="Oval 2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6001" y="389355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2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path path="shape">
                                    <a:fillToRect l="50000" t="50000" r="50000" b="50000"/>
                                  </a:path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934024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 w:rsidRPr="00A70194">
                                      <w:rPr>
                                        <w:rFonts w:eastAsia="Calibri" w:cs="Arial"/>
                                        <w:b/>
                                        <w:bCs/>
                                        <w:sz w:val="20"/>
                                        <w:szCs w:val="22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29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3760" y="719555"/>
                                  <a:ext cx="1517015" cy="249555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5E9BF898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Soạn thảo nội dung sau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  <wps:wsp>
                              <wps:cNvPr id="30" name="Oval 3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68" y="719555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2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path path="shape">
                                    <a:fillToRect l="50000" t="50000" r="50000" b="50000"/>
                                  </a:path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DB136D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 w:rsidRPr="00A70194">
                                      <w:rPr>
                                        <w:rFonts w:eastAsia="Calibri" w:cs="Arial"/>
                                        <w:b/>
                                        <w:bCs/>
                                        <w:sz w:val="20"/>
                                        <w:szCs w:val="22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31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79242" y="1803288"/>
                                  <a:ext cx="2633269" cy="296022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32086061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i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  <w:u w:val="single"/>
                                      </w:rPr>
                                      <w:t>Chú ý: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nội dung 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CHỮ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HOA 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sym w:font="Wingdings" w:char="F0E0"/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Bật 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Caps Lock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khi gõ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844CFBB" id="Canvas 1376" o:spid="_x0000_s1027" editas="canvas" style="width:259.35pt;height:165.3pt;mso-position-horizontal-relative:char;mso-position-vertical-relative:line" coordsize="32937,20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8" type="#_x0000_t75" style="position:absolute;width:32937;height:20993;visibility:visible;mso-wrap-style:square">
                        <v:fill o:detectmouseclick="t"/>
                        <v:path o:connecttype="none"/>
                      </v:shape>
                      <v:shape id="Text Box 22" o:spid="_x0000_s1029" type="#_x0000_t202" style="position:absolute;left:539;top:10622;width:32400;height:61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f/UMQA&#10;AADbAAAADwAAAGRycy9kb3ducmV2LnhtbESPQWvCQBSE74X+h+UJ3urGYEWiq5SC0BYqaqXi7ZF9&#10;JqHZt3F3jem/dwXB4zAz3zCzRWdq0ZLzlWUFw0ECgji3uuJCwe5n+TIB4QOyxtoyKfgnD4v589MM&#10;M20vvKF2GwoRIewzVFCG0GRS+rwkg35gG+LoHa0zGKJ0hdQOLxFuapkmyVgarDgulNjQe0n53/Zs&#10;FOxdc5Cvyef5W4/a39VOn9a5/FKq3+vepiACdeERvrc/tII0hduX+APk/A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/X/1DEAAAA2wAAAA8AAAAAAAAAAAAAAAAAmAIAAGRycy9k&#10;b3ducmV2LnhtbFBLBQYAAAAABAAEAPUAAACJAwAAAAA=&#10;" fillcolor="white [3212]" stroked="f" strokeweight=".5pt">
                        <v:shadow on="t" type="perspective" color="black" opacity="26214f" offset="0,0" matrix="66191f,,,66191f"/>
                        <v:textbox>
                          <w:txbxContent>
                            <w:p w:rsidR="00BC6146" w:rsidRPr="0061243D" w:rsidRDefault="00BC6146" w:rsidP="00BC6146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1243D">
                                <w:rPr>
                                  <w:rFonts w:ascii="Times New Roman" w:hAnsi="Times New Roman" w:cs="Times New Roman"/>
                                </w:rPr>
                                <w:t>CỘNG HÒA XÃ HỘI CHỦ NGHĨA VIỆT NAM</w:t>
                              </w:r>
                            </w:p>
                            <w:p w:rsidR="00BC6146" w:rsidRPr="0061243D" w:rsidRDefault="00BC6146" w:rsidP="00BC6146">
                              <w:pPr>
                                <w:rPr>
                                  <w:rFonts w:ascii="Times New Roman" w:hAnsi="Times New Roman" w:cs="Times New Roman"/>
                                </w:rPr>
                              </w:pPr>
                              <w:r w:rsidRPr="0061243D">
                                <w:rPr>
                                  <w:rFonts w:ascii="Times New Roman" w:hAnsi="Times New Roman" w:cs="Times New Roman"/>
                                </w:rPr>
                                <w:t xml:space="preserve">Độc lập </w:t>
                              </w:r>
                              <w:bookmarkStart w:id="5" w:name="OLE_LINK12"/>
                              <w:bookmarkStart w:id="6" w:name="OLE_LINK13"/>
                              <w:bookmarkStart w:id="7" w:name="OLE_LINK14"/>
                              <w:r w:rsidRPr="0061243D">
                                <w:rPr>
                                  <w:rFonts w:ascii="Times New Roman" w:hAnsi="Times New Roman" w:cs="Times New Roman"/>
                                </w:rPr>
                                <w:t>–</w:t>
                              </w:r>
                              <w:bookmarkEnd w:id="5"/>
                              <w:bookmarkEnd w:id="6"/>
                              <w:bookmarkEnd w:id="7"/>
                              <w:r w:rsidRPr="0061243D">
                                <w:rPr>
                                  <w:rFonts w:ascii="Times New Roman" w:hAnsi="Times New Roman" w:cs="Times New Roman"/>
                                </w:rPr>
                                <w:t xml:space="preserve"> Tự do – Hạnh phúc</w:t>
                              </w:r>
                            </w:p>
                          </w:txbxContent>
                        </v:textbox>
                      </v:shape>
                      <v:oval id="Oval 23" o:spid="_x0000_s1030" style="position:absolute;left:444;top:359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26aGsUA&#10;AADbAAAADwAAAGRycy9kb3ducmV2LnhtbESPzWrCQBSF9wXfYbhCN8VMakBsmlFEKFiwi6oUl5fM&#10;bRLN3AmZ0SQ+facguDycn4+TLXtTiyu1rrKs4DWKQRDnVldcKDjsPyZzEM4ja6wtk4KBHCwXo6cM&#10;U207/qbrzhcijLBLUUHpfZNK6fKSDLrINsTB+7WtQR9kW0jdYhfGTS2ncTyTBisOhBIbWpeUn3cX&#10;EyD9dvj8mnXzKjnx0eif29uL2Sv1PO5X7yA89f4Rvrc3WsE0gf8v4QfIx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bpoaxQAAANsAAAAPAAAAAAAAAAAAAAAAAJgCAABkcnMv&#10;ZG93bnJldi54bWxQSwUGAAAAAAQABAD1AAAAigMAAAAA&#10;" fillcolor="white [3212]" stroked="f">
                        <v:fill color2="#f4b083 [1941]" rotate="t" focusposition=".5,.5" focussize="" focus="100%" type="gradientRadial"/>
                        <v:textbox inset="0,0,0,0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  <w:rPr>
                                  <w:sz w:val="20"/>
                                  <w:szCs w:val="20"/>
                                </w:rPr>
                              </w:pPr>
                              <w:r w:rsidRPr="00A70194">
                                <w:rPr>
                                  <w:rFonts w:eastAsia="Calibri" w:cs="Arial"/>
                                  <w:b/>
                                  <w:bCs/>
                                  <w:sz w:val="20"/>
                                  <w:szCs w:val="20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roundrect id="Line Callout 2 39" o:spid="_x0000_s1031" style="position:absolute;left:2952;top:444;width:15171;height:2496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DZxsUA&#10;AADbAAAADwAAAGRycy9kb3ducmV2LnhtbESPT2sCMRTE7wW/Q3iCF6mJUoqsRikL/qHtRa2gt8fm&#10;ubt087IkUbffvikIPQ4z8xtmvuxsI27kQ+1Yw3ikQBAXztRcavg6rJ6nIEJENtg4Jg0/FGC56D3N&#10;MTPuzju67WMpEoRDhhqqGNtMylBUZDGMXEucvIvzFmOSvpTG4z3BbSMnSr1KizWnhQpbyisqvvdX&#10;q8F++o8Lq+NJnYrz8D3fNOd1vtJ60O/eZiAidfE//GhvjYbJC/x9ST9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cNnGxQAAANsAAAAPAAAAAAAAAAAAAAAAAJgCAABkcnMv&#10;ZG93bnJldi54bWxQSwUGAAAAAAQABAD1AAAAigMAAAAA&#10;" fillcolor="#deeaf6 [660]" strokecolor="#2e74b5 [2404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Chọn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bảng mã 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UNICODE</w:t>
                              </w:r>
                            </w:p>
                          </w:txbxContent>
                        </v:textbox>
                      </v:roundrect>
                      <v:roundrect id="Line Callout 2 39" o:spid="_x0000_s1032" style="position:absolute;left:2952;top:3893;width:15171;height:2496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x8XcUA&#10;AADbAAAADwAAAGRycy9kb3ducmV2LnhtbESPT2sCMRTE7wW/Q3iCF6mJQousRikL/qHtRa2gt8fm&#10;ubt087IkUbffvikIPQ4z8xtmvuxsI27kQ+1Yw3ikQBAXztRcavg6rJ6nIEJENtg4Jg0/FGC56D3N&#10;MTPuzju67WMpEoRDhhqqGNtMylBUZDGMXEucvIvzFmOSvpTG4z3BbSMnSr1KizWnhQpbyisqvvdX&#10;q8F++o8Lq+NJnYrz8D3fNOd1vtJ60O/eZiAidfE//GhvjYbJC/x9ST9AL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GPHxdxQAAANsAAAAPAAAAAAAAAAAAAAAAAJgCAABkcnMv&#10;ZG93bnJldi54bWxQSwUGAAAAAAQABAD1AAAAigMAAAAA&#10;" fillcolor="#deeaf6 [660]" strokecolor="#2e74b5 [2404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Font: 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Times New Roman</w:t>
                              </w:r>
                            </w:p>
                          </w:txbxContent>
                        </v:textbox>
                      </v:roundrect>
                      <v:oval id="Oval 28" o:spid="_x0000_s1033" style="position:absolute;left:360;top:3893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oIa8EA&#10;AADbAAAADwAAAGRycy9kb3ducmV2LnhtbERPTWvCQBC9F/oflhG8FN3Ugmh0lVIQFPRQLcXjkB2T&#10;aHY2ZFcT++udQ8Hj433Pl52r1I2aUHo28D5MQBFn3pacG/g5rAYTUCEiW6w8k4E7BVguXl/mmFrf&#10;8jfd9jFXEsIhRQNFjHWqdcgKchiGviYW7uQbh1Fgk2vbYCvhrtKjJBlrhyVLQ4E1fRWUXfZXJyXd&#10;9r7ZjdtJ+XHmo7O/f9M3dzCm3+s+Z6AidfEp/nevrYGRjJUv8gP0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HKCGvBAAAA2wAAAA8AAAAAAAAAAAAAAAAAmAIAAGRycy9kb3du&#10;cmV2LnhtbFBLBQYAAAAABAAEAPUAAACGAwAAAAA=&#10;" fillcolor="white [3212]" stroked="f">
                        <v:fill color2="#f4b083 [1941]" rotate="t" focusposition=".5,.5" focussize="" focus="100%" type="gradientRadial"/>
                        <v:textbox inset="0,0,0,0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A70194">
                                <w:rPr>
                                  <w:rFonts w:eastAsia="Calibri" w:cs="Arial"/>
                                  <w:b/>
                                  <w:bCs/>
                                  <w:sz w:val="2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v:roundrect id="Line Callout 2 39" o:spid="_x0000_s1034" style="position:absolute;left:3037;top:7195;width:15170;height:2496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F2WMUA&#10;AADbAAAADwAAAGRycy9kb3ducmV2LnhtbESPT2sCMRTE7wW/Q3iCF6mJHkpdjVIW/EPbi1pBb4/N&#10;c3fp5mVJom6/fVMQehxm5jfMfNnZRtzIh9qxhvFIgSAunKm51PB1WD2/gggR2WDjmDT8UIDlovc0&#10;x8y4O+/oto+lSBAOGWqoYmwzKUNRkcUwci1x8i7OW4xJ+lIaj/cEt42cKPUiLdacFipsKa+o+N5f&#10;rQb76T8urI4ndSrOw/d805zX+UrrQb97m4GI1MX/8KO9NRomU/j7kn6AXPw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cXZYxQAAANsAAAAPAAAAAAAAAAAAAAAAAJgCAABkcnMv&#10;ZG93bnJldi54bWxQSwUGAAAAAAQABAD1AAAAigMAAAAA&#10;" fillcolor="#deeaf6 [660]" strokecolor="#2e74b5 [2404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Soạn thảo nội dung sau</w:t>
                              </w:r>
                            </w:p>
                          </w:txbxContent>
                        </v:textbox>
                      </v:roundrect>
                      <v:oval id="Oval 30" o:spid="_x0000_s1035" style="position:absolute;left:444;top:7195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mWSsMEA&#10;AADbAAAADwAAAGRycy9kb3ducmV2LnhtbERPTWvCQBC9C/6HZYRepG6qIDa6ihQEC/VQFfE4ZKdJ&#10;anY2ZFcT++udQ8Hj430vVp2r1I2aUHo28DZKQBFn3pacGzgeNq8zUCEiW6w8k4E7BVgt+70Fpta3&#10;/E23fcyVhHBI0UARY51qHbKCHIaRr4mF+/GNwyiwybVtsJVwV+lxkky1w5KlocCaPgrKLvurk5Lu&#10;6/65m7azcvLLZ2dPf+9DdzDmZdCt56AidfEp/ndvrYGJrJcv8gP08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plkrDBAAAA2wAAAA8AAAAAAAAAAAAAAAAAmAIAAGRycy9kb3du&#10;cmV2LnhtbFBLBQYAAAAABAAEAPUAAACGAwAAAAA=&#10;" fillcolor="white [3212]" stroked="f">
                        <v:fill color2="#f4b083 [1941]" rotate="t" focusposition=".5,.5" focussize="" focus="100%" type="gradientRadial"/>
                        <v:textbox inset="0,0,0,0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A70194">
                                <w:rPr>
                                  <w:rFonts w:eastAsia="Calibri" w:cs="Arial"/>
                                  <w:b/>
                                  <w:bCs/>
                                  <w:sz w:val="20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v:textbox>
                      </v:oval>
                      <v:roundrect id="Line Callout 2 39" o:spid="_x0000_s1036" style="position:absolute;left:792;top:18032;width:26333;height:2961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ffEcMA&#10;AADbAAAADwAAAGRycy9kb3ducmV2LnhtbESPQWvCQBSE7wX/w/KE3ppNKpQSXUMQREtPVRG8PbPP&#10;bDD7NuxuNe2v7xYKPQ4z8w2zqEbbixv50DlWUGQ5COLG6Y5bBYf9+ukVRIjIGnvHpOCLAlTLycMC&#10;S+3u/EG3XWxFgnAoUYGJcSilDI0hiyFzA3HyLs5bjEn6VmqP9wS3vXzO8xdpseO0YHCglaHmuvu0&#10;CvbnlmjL0Z38MbzXxdtGm++ZUo/TsZ6DiDTG//Bfe6sVzAr4/ZJ+gFz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gffEcMAAADbAAAADwAAAAAAAAAAAAAAAACYAgAAZHJzL2Rv&#10;d25yZXYueG1sUEsFBgAAAAAEAAQA9QAAAIgDAAAAAA==&#10;" fillcolor="#fbe4d5 [661]" strokecolor="#c45911 [2405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i/>
                                  <w:color w:val="002060"/>
                                  <w:spacing w:val="-4"/>
                                  <w:sz w:val="20"/>
                                  <w:szCs w:val="20"/>
                                  <w:u w:val="single"/>
                                </w:rPr>
                                <w:t>Chú ý:</w:t>
                              </w: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nội dung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CHỮ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HOA 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Bật 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Caps Lock</w:t>
                              </w: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khi gõ</w:t>
                              </w: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5406" w:type="dxa"/>
          </w:tcPr>
          <w:p w14:paraId="5ADA475F" w14:textId="77777777" w:rsidR="00BC6146" w:rsidRDefault="00BC6146" w:rsidP="00BC61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  <w:lang w:val="vi-VN" w:eastAsia="vi-VN"/>
              </w:rPr>
              <mc:AlternateContent>
                <mc:Choice Requires="wpc">
                  <w:drawing>
                    <wp:inline distT="0" distB="0" distL="0" distR="0" wp14:anchorId="66F8A1BA" wp14:editId="6B614DA3">
                      <wp:extent cx="3372557" cy="2099310"/>
                      <wp:effectExtent l="0" t="0" r="56515" b="15240"/>
                      <wp:docPr id="19" name="Canvas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/>
                            <wpc:whole/>
                            <wps:wsp>
                              <wps:cNvPr id="4" name="Text Box 4"/>
                              <wps:cNvSpPr txBox="1"/>
                              <wps:spPr>
                                <a:xfrm>
                                  <a:off x="62832" y="1053617"/>
                                  <a:ext cx="3310096" cy="618067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 w="6350">
                                  <a:noFill/>
                                </a:ln>
                                <a:effectLst>
                                  <a:outerShdw blurRad="25400" sx="101000" sy="101000" algn="ctr" rotWithShape="0">
                                    <a:prstClr val="black">
                                      <a:alpha val="40000"/>
                                    </a:prstClr>
                                  </a:outerShdw>
                                </a:effectLst>
                              </wps:spPr>
                              <wps:txbx>
                                <w:txbxContent>
                                  <w:p w14:paraId="1A22BF38" w14:textId="77777777" w:rsidR="00BC6146" w:rsidRPr="00BC6146" w:rsidRDefault="00BC6146" w:rsidP="00BC6146">
                                    <w:pPr>
                                      <w:rPr>
                                        <w:rFonts w:ascii=".VnTimeH" w:hAnsi=".VnTimeH" w:cs="Times New Roman"/>
                                      </w:rPr>
                                    </w:pPr>
                                    <w:r w:rsidRPr="00BC6146">
                                      <w:rPr>
                                        <w:rFonts w:ascii=".VnTimeH" w:hAnsi=".VnTimeH" w:cs="Times New Roman"/>
                                      </w:rPr>
                                      <w:t>Céng hßa x· héi chñ nghÜa ViÖt Nam</w:t>
                                    </w:r>
                                  </w:p>
                                  <w:p w14:paraId="420E8742" w14:textId="77777777" w:rsidR="00BC6146" w:rsidRPr="00BC6146" w:rsidRDefault="00BC6146" w:rsidP="00BC6146">
                                    <w:pPr>
                                      <w:rPr>
                                        <w:rFonts w:ascii=".VnTime" w:hAnsi=".VnTime" w:cs="Times New Roman"/>
                                      </w:rPr>
                                    </w:pPr>
                                    <w:r>
                                      <w:rPr>
                                        <w:rFonts w:ascii=".VnTime" w:hAnsi=".VnTime" w:cs="Times New Roman"/>
                                      </w:rPr>
                                      <w:t xml:space="preserve">§éc lËp </w:t>
                                    </w:r>
                                    <w:r w:rsidRPr="0061243D">
                                      <w:rPr>
                                        <w:rFonts w:ascii="Times New Roman" w:hAnsi="Times New Roman" w:cs="Times New Roman"/>
                                      </w:rPr>
                                      <w:t>–</w:t>
                                    </w:r>
                                    <w:r>
                                      <w:rPr>
                                        <w:rFonts w:ascii=".VnTime" w:hAnsi=".VnTime" w:cs="Times New Roman"/>
                                      </w:rPr>
                                      <w:t xml:space="preserve"> Tù do </w:t>
                                    </w:r>
                                    <w:r w:rsidRPr="0061243D">
                                      <w:rPr>
                                        <w:rFonts w:ascii="Times New Roman" w:hAnsi="Times New Roman" w:cs="Times New Roman"/>
                                      </w:rPr>
                                      <w:t>–</w:t>
                                    </w:r>
                                    <w:r>
                                      <w:rPr>
                                        <w:rFonts w:ascii=".VnTime" w:hAnsi=".VnTime" w:cs="Times New Roman"/>
                                      </w:rPr>
                                      <w:t xml:space="preserve"> H¹nh phóc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" name="Oval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66" y="35999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2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path path="shape">
                                    <a:fillToRect l="50000" t="50000" r="50000" b="50000"/>
                                  </a:path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36AF9C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 w:rsidRPr="00A70194">
                                      <w:rPr>
                                        <w:rFonts w:eastAsia="Calibri" w:cs="Arial"/>
                                        <w:b/>
                                        <w:bCs/>
                                        <w:sz w:val="20"/>
                                        <w:szCs w:val="22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3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5291" y="44466"/>
                                  <a:ext cx="1517015" cy="249555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211CB966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Chọn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bảng mã 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TCVN3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  <wps:wsp>
                              <wps:cNvPr id="14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295291" y="389355"/>
                                  <a:ext cx="1517015" cy="249555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59964064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Font: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.VnTime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  <wps:wsp>
                              <wps:cNvPr id="15" name="Oval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5999" y="389355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2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path path="shape">
                                    <a:fillToRect l="50000" t="50000" r="50000" b="50000"/>
                                  </a:path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0634F0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 w:rsidRPr="00A70194">
                                      <w:rPr>
                                        <w:rFonts w:eastAsia="Calibri" w:cs="Arial"/>
                                        <w:b/>
                                        <w:bCs/>
                                        <w:sz w:val="20"/>
                                        <w:szCs w:val="22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6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303758" y="719555"/>
                                  <a:ext cx="1517015" cy="249555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1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292797DC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Soạn thảo nội dung sau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  <wps:wsp>
                              <wps:cNvPr id="17" name="Oval 1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44466" y="719555"/>
                                  <a:ext cx="216000" cy="21600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chemeClr val="bg1">
                                        <a:lumMod val="100000"/>
                                        <a:lumOff val="0"/>
                                      </a:schemeClr>
                                    </a:gs>
                                    <a:gs pos="100000">
                                      <a:schemeClr val="accent2">
                                        <a:lumMod val="60000"/>
                                        <a:lumOff val="40000"/>
                                      </a:schemeClr>
                                    </a:gs>
                                  </a:gsLst>
                                  <a:path path="shape">
                                    <a:fillToRect l="50000" t="50000" r="50000" b="50000"/>
                                  </a:path>
                                </a:gra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9F03EC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 w:line="252" w:lineRule="auto"/>
                                      <w:jc w:val="center"/>
                                      <w:rPr>
                                        <w:sz w:val="22"/>
                                      </w:rPr>
                                    </w:pPr>
                                    <w:r w:rsidRPr="00A70194">
                                      <w:rPr>
                                        <w:rFonts w:eastAsia="Calibri" w:cs="Arial"/>
                                        <w:b/>
                                        <w:bCs/>
                                        <w:sz w:val="20"/>
                                        <w:szCs w:val="22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 upright="1">
                                <a:noAutofit/>
                              </wps:bodyPr>
                            </wps:wsp>
                            <wps:wsp>
                              <wps:cNvPr id="18" name="Line Callout 2 39"/>
                              <wps:cNvSpPr>
                                <a:spLocks/>
                              </wps:cNvSpPr>
                              <wps:spPr bwMode="auto">
                                <a:xfrm>
                                  <a:off x="62864" y="1794661"/>
                                  <a:ext cx="2684069" cy="296022"/>
                                </a:xfrm>
                                <a:prstGeom prst="roundRect">
                                  <a:avLst>
                                    <a:gd name="adj" fmla="val 9882"/>
                                  </a:avLst>
                                </a:prstGeom>
                                <a:solidFill>
                                  <a:schemeClr val="accent2">
                                    <a:lumMod val="20000"/>
                                    <a:lumOff val="80000"/>
                                  </a:schemeClr>
                                </a:solidFill>
                                <a:ln w="6350"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  <a:miter lim="800000"/>
                                  <a:headEnd/>
                                  <a:tailEnd type="oval" w="med" len="med"/>
                                </a:ln>
                              </wps:spPr>
                              <wps:txbx>
                                <w:txbxContent>
                                  <w:p w14:paraId="5ABAF747" w14:textId="77777777" w:rsidR="00BC6146" w:rsidRPr="00A70194" w:rsidRDefault="00BC6146" w:rsidP="00BC6146">
                                    <w:pPr>
                                      <w:pStyle w:val="NormalWeb"/>
                                      <w:spacing w:before="0" w:beforeAutospacing="0" w:after="0" w:afterAutospacing="0"/>
                                      <w:jc w:val="center"/>
                                      <w:rPr>
                                        <w:b/>
                                      </w:rPr>
                                    </w:pP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i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  <w:u w:val="single"/>
                                      </w:rPr>
                                      <w:t>Chú ý: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nội dung 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CHỮ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HOA </w:t>
                                    </w:r>
                                    <w:r w:rsidRPr="00A70194"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sym w:font="Wingdings" w:char="F0E0"/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 xml:space="preserve"> chọn font </w:t>
                                    </w:r>
                                    <w:r w:rsidRPr="00BC6146"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w:t>.</w:t>
                                    </w:r>
                                    <w:r w:rsidRPr="00BC6146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w:t>Vn</w:t>
                                    </w:r>
                                    <w:r>
                                      <w:rPr>
                                        <w:rFonts w:ascii="Calibri" w:eastAsia="Calibri" w:hAnsi="Calibri" w:cs="Calibri"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</w:rPr>
                                      <w:t>Time</w:t>
                                    </w:r>
                                    <w:r w:rsidRPr="00BC6146">
                                      <w:rPr>
                                        <w:rFonts w:ascii="Calibri" w:eastAsia="Calibri" w:hAnsi="Calibri" w:cs="Calibri"/>
                                        <w:b/>
                                        <w:bCs/>
                                        <w:color w:val="002060"/>
                                        <w:spacing w:val="-4"/>
                                        <w:sz w:val="20"/>
                                        <w:szCs w:val="20"/>
                                        <w:highlight w:val="yellow"/>
                                      </w:rPr>
                                      <w:t>H</w:t>
                                    </w:r>
                                  </w:p>
                                </w:txbxContent>
                              </wps:txbx>
                              <wps:bodyPr rot="0" vert="horz" wrap="square" lIns="36000" tIns="18000" rIns="36000" bIns="18000" anchor="ctr" anchorCtr="0" upright="1"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C69430C" id="Canvas 19" o:spid="_x0000_s1037" editas="canvas" style="width:265.55pt;height:165.3pt;mso-position-horizontal-relative:char;mso-position-vertical-relative:line" coordsize="33724,20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">
                      <v:shape id="_x0000_s1038" type="#_x0000_t75" style="position:absolute;width:33724;height:20993;visibility:visible;mso-wrap-style:square">
                        <v:fill o:detectmouseclick="t"/>
                        <v:path o:connecttype="none"/>
                      </v:shape>
                      <v:shape id="Text Box 4" o:spid="_x0000_s1039" type="#_x0000_t202" style="position:absolute;left:628;top:10536;width:33101;height:61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2bfsQA&#10;AADaAAAADwAAAGRycy9kb3ducmV2LnhtbESP3WoCMRSE7wu+QziCdzVrsUVWo4hQ0EKl/qB4d9gc&#10;dxc3J2sS1+3bm0LBy2FmvmEms9ZUoiHnS8sKBv0EBHFmdcm5gv3u83UEwgdkjZVlUvBLHmbTzssE&#10;U23vvKFmG3IRIexTVFCEUKdS+qwgg75va+Lona0zGKJ0udQO7xFuKvmWJB/SYMlxocCaFgVll+3N&#10;KDi6+iTfk9XtWw+bw3qvrz+Z/FKq123nYxCB2vAM/7eXWsEQ/q7EGyC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9m37EAAAA2gAAAA8AAAAAAAAAAAAAAAAAmAIAAGRycy9k&#10;b3ducmV2LnhtbFBLBQYAAAAABAAEAPUAAACJAwAAAAA=&#10;" fillcolor="white [3212]" stroked="f" strokeweight=".5pt">
                        <v:shadow on="t" type="perspective" color="black" opacity="26214f" offset="0,0" matrix="66191f,,,66191f"/>
                        <v:textbox>
                          <w:txbxContent>
                            <w:p w:rsidR="00BC6146" w:rsidRPr="00BC6146" w:rsidRDefault="00BC6146" w:rsidP="00BC6146">
                              <w:pPr>
                                <w:rPr>
                                  <w:rFonts w:ascii=".VnTimeH" w:hAnsi=".VnTimeH" w:cs="Times New Roman"/>
                                </w:rPr>
                              </w:pPr>
                              <w:proofErr w:type="spellStart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>Céng</w:t>
                              </w:r>
                              <w:proofErr w:type="spellEnd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>hßa</w:t>
                              </w:r>
                              <w:proofErr w:type="spellEnd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 xml:space="preserve"> x· </w:t>
                              </w:r>
                              <w:proofErr w:type="spellStart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>héi</w:t>
                              </w:r>
                              <w:proofErr w:type="spellEnd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>chñ</w:t>
                              </w:r>
                              <w:proofErr w:type="spellEnd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>nghÜa</w:t>
                              </w:r>
                              <w:proofErr w:type="spellEnd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 xml:space="preserve"> </w:t>
                              </w:r>
                              <w:proofErr w:type="spellStart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>ViÖt</w:t>
                              </w:r>
                              <w:proofErr w:type="spellEnd"/>
                              <w:r w:rsidRPr="00BC6146">
                                <w:rPr>
                                  <w:rFonts w:ascii=".VnTimeH" w:hAnsi=".VnTimeH" w:cs="Times New Roman"/>
                                </w:rPr>
                                <w:t xml:space="preserve"> Nam</w:t>
                              </w:r>
                            </w:p>
                            <w:p w:rsidR="00BC6146" w:rsidRPr="00BC6146" w:rsidRDefault="00BC6146" w:rsidP="00BC6146">
                              <w:pPr>
                                <w:rPr>
                                  <w:rFonts w:ascii=".VnTime" w:hAnsi=".VnTime" w:cs="Times New Roman"/>
                                </w:rPr>
                              </w:pPr>
                              <w:r>
                                <w:rPr>
                                  <w:rFonts w:ascii=".VnTime" w:hAnsi=".VnTime" w:cs="Times New Roman"/>
                                </w:rPr>
                                <w:t xml:space="preserve">§éc </w:t>
                              </w:r>
                              <w:proofErr w:type="spellStart"/>
                              <w:r>
                                <w:rPr>
                                  <w:rFonts w:ascii=".VnTime" w:hAnsi=".VnTime" w:cs="Times New Roman"/>
                                </w:rPr>
                                <w:t>lËp</w:t>
                              </w:r>
                              <w:proofErr w:type="spellEnd"/>
                              <w:r>
                                <w:rPr>
                                  <w:rFonts w:ascii=".VnTime" w:hAnsi=".VnTime" w:cs="Times New Roman"/>
                                </w:rPr>
                                <w:t xml:space="preserve"> </w:t>
                              </w:r>
                              <w:r w:rsidRPr="0061243D">
                                <w:rPr>
                                  <w:rFonts w:ascii="Times New Roman" w:hAnsi="Times New Roman" w:cs="Times New Roman"/>
                                </w:rPr>
                                <w:t>–</w:t>
                              </w:r>
                              <w:r>
                                <w:rPr>
                                  <w:rFonts w:ascii=".VnTime" w:hAnsi=".VnTime" w:cs="Times New Roman"/>
                                </w:rPr>
                                <w:t xml:space="preserve"> Tù do </w:t>
                              </w:r>
                              <w:r w:rsidRPr="0061243D">
                                <w:rPr>
                                  <w:rFonts w:ascii="Times New Roman" w:hAnsi="Times New Roman" w:cs="Times New Roman"/>
                                </w:rPr>
                                <w:t>–</w:t>
                              </w:r>
                              <w:r>
                                <w:rPr>
                                  <w:rFonts w:ascii=".VnTime" w:hAnsi=".VnTime" w:cs="Times New Roman"/>
                                </w:rPr>
                                <w:t xml:space="preserve"> H¹nh phóc</w:t>
                              </w:r>
                            </w:p>
                          </w:txbxContent>
                        </v:textbox>
                      </v:shape>
                      <v:oval id="Oval 12" o:spid="_x0000_s1040" style="position:absolute;left:444;top:359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71PMUA&#10;AADbAAAADwAAAGRycy9kb3ducmV2LnhtbESPQWvCQBCF74X+h2WEXkqz0YLYmFWKIFTQg1HE45Cd&#10;JqnZ2ZBdTdJf7wqF3mZ4b973Jl32phY3al1lWcE4ikEQ51ZXXCg4HtZvMxDOI2usLZOCgRwsF89P&#10;KSbadrynW+YLEULYJaig9L5JpHR5SQZdZBvioH3b1qAPa1tI3WIXwk0tJ3E8lQYrDoQSG1qVlF+y&#10;qwmQfjtsdtNuVr3/8Nno0+/Hqzko9TLqP+cgPPX+3/x3/aVD/Qk8fgkDyM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TvU8xQAAANsAAAAPAAAAAAAAAAAAAAAAAJgCAABkcnMv&#10;ZG93bnJldi54bWxQSwUGAAAAAAQABAD1AAAAigMAAAAA&#10;" fillcolor="white [3212]" stroked="f">
                        <v:fill color2="#f4b083 [1941]" rotate="t" focusposition=".5,.5" focussize="" focus="100%" type="gradientRadial"/>
                        <v:textbox inset="0,0,0,0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A70194">
                                <w:rPr>
                                  <w:rFonts w:eastAsia="Calibri" w:cs="Arial"/>
                                  <w:b/>
                                  <w:bCs/>
                                  <w:sz w:val="20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v:textbox>
                      </v:oval>
                      <v:roundrect id="Line Callout 2 39" o:spid="_x0000_s1041" style="position:absolute;left:2952;top:444;width:15171;height:2496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WLD8MA&#10;AADbAAAADwAAAGRycy9kb3ducmV2LnhtbERPTWsCMRC9C/0PYQpeSk1qQWRrlLKglurFbQt6Gzbj&#10;7tLNZElSXf+9EQre5vE+Z7bobStO5EPjWMPLSIEgLp1puNLw/bV8noIIEdlg65g0XCjAYv4wmGFm&#10;3Jl3dCpiJVIIhww11DF2mZShrMliGLmOOHFH5y3GBH0ljcdzCretHCs1kRYbTg01dpTXVP4Wf1aD&#10;3frNkdXPXu3Lw9Nnvm4Pq3yp9fCxf38DEamPd/G/+8Ok+a9w+yUdIO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PWLD8MAAADbAAAADwAAAAAAAAAAAAAAAACYAgAAZHJzL2Rv&#10;d25yZXYueG1sUEsFBgAAAAAEAAQA9QAAAIgDAAAAAA==&#10;" fillcolor="#deeaf6 [660]" strokecolor="#2e74b5 [2404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Chọn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bảng mã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TCVN3</w:t>
                              </w:r>
                            </w:p>
                          </w:txbxContent>
                        </v:textbox>
                      </v:roundrect>
                      <v:roundrect id="Line Callout 2 39" o:spid="_x0000_s1042" style="position:absolute;left:2952;top:3893;width:15171;height:2496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wTe8MA&#10;AADbAAAADwAAAGRycy9kb3ducmV2LnhtbERPTWsCMRC9C/0PYQpeSk0qRWRrlLKglurFbQt6Gzbj&#10;7tLNZElSXf+9EQre5vE+Z7bobStO5EPjWMPLSIEgLp1puNLw/bV8noIIEdlg65g0XCjAYv4wmGFm&#10;3Jl3dCpiJVIIhww11DF2mZShrMliGLmOOHFH5y3GBH0ljcdzCretHCs1kRYbTg01dpTXVP4Wf1aD&#10;3frNkdXPXu3Lw9Nnvm4Pq3yp9fCxf38DEamPd/G/+8Ok+a9w+yUdIOd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xwTe8MAAADbAAAADwAAAAAAAAAAAAAAAACYAgAAZHJzL2Rv&#10;d25yZXYueG1sUEsFBgAAAAAEAAQA9QAAAIgDAAAAAA==&#10;" fillcolor="#deeaf6 [660]" strokecolor="#2e74b5 [2404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Font: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.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VnTime</w:t>
                              </w:r>
                              <w:proofErr w:type="spellEnd"/>
                            </w:p>
                          </w:txbxContent>
                        </v:textbox>
                      </v:roundrect>
                      <v:oval id="Oval 15" o:spid="_x0000_s1043" style="position:absolute;left:359;top:3893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dtSMUA&#10;AADbAAAADwAAAGRycy9kb3ducmV2LnhtbESPT4vCMBDF74LfIYzgRTRdZUWrUWRB2AX34B/E49CM&#10;bbWZlCba6qc3CwveZnhv3u/NfNmYQtypcrllBR+DCARxYnXOqYLDft2fgHAeWWNhmRQ8yMFy0W7N&#10;Mda25i3ddz4VIYRdjAoy78tYSpdkZNANbEkctLOtDPqwVqnUFdYh3BRyGEVjaTDnQMiwpK+Mkuvu&#10;ZgKk2Tx+fsf1JB9d+GT08Tntmb1S3U6zmoHw1Pi3+f/6W4f6n/D3SxhALl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p21IxQAAANsAAAAPAAAAAAAAAAAAAAAAAJgCAABkcnMv&#10;ZG93bnJldi54bWxQSwUGAAAAAAQABAD1AAAAigMAAAAA&#10;" fillcolor="white [3212]" stroked="f">
                        <v:fill color2="#f4b083 [1941]" rotate="t" focusposition=".5,.5" focussize="" focus="100%" type="gradientRadial"/>
                        <v:textbox inset="0,0,0,0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A70194">
                                <w:rPr>
                                  <w:rFonts w:eastAsia="Calibri" w:cs="Arial"/>
                                  <w:b/>
                                  <w:bCs/>
                                  <w:sz w:val="20"/>
                                  <w:szCs w:val="22"/>
                                </w:rPr>
                                <w:t>2</w:t>
                              </w:r>
                            </w:p>
                          </w:txbxContent>
                        </v:textbox>
                      </v:oval>
                      <v:roundrect id="Line Callout 2 39" o:spid="_x0000_s1044" style="position:absolute;left:3037;top:7195;width:15170;height:2496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Iol8IA&#10;AADbAAAADwAAAGRycy9kb3ducmV2LnhtbERPS2sCMRC+F/wPYQQvpSZ6kLI1K2XBB7aXWgW9DZvZ&#10;B91MliTq9t83hUJv8/E9Z7kabCdu5EPrWMNsqkAQl860XGs4fq6fnkGEiGywc0wavinAKh89LDEz&#10;7s4fdDvEWqQQDhlqaGLsMylD2ZDFMHU9ceIq5y3GBH0tjcd7CrednCu1kBZbTg0N9lQ0VH4drlaD&#10;ffdvFavTWZ3Ly+O+2HaXTbHWejIeXl9ARBriv/jPvTNp/gJ+f0kHyPw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4giiXwgAAANsAAAAPAAAAAAAAAAAAAAAAAJgCAABkcnMvZG93&#10;bnJldi54bWxQSwUGAAAAAAQABAD1AAAAhwMAAAAA&#10;" fillcolor="#deeaf6 [660]" strokecolor="#2e74b5 [2404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Soạn thảo nội dung sau</w:t>
                              </w:r>
                            </w:p>
                          </w:txbxContent>
                        </v:textbox>
                      </v:roundrect>
                      <v:oval id="Oval 17" o:spid="_x0000_s1045" style="position:absolute;left:444;top:7195;width:2160;height:21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lWpMUA&#10;AADbAAAADwAAAGRycy9kb3ducmV2LnhtbESPT4vCMBDF74LfIYzgRdZUBXWrUUQQFNaDf1j2ODRj&#10;W20mpYm27qffLAjeZnhv3u/NfNmYQjyocrllBYN+BII4sTrnVMH5tPmYgnAeWWNhmRQ8ycFy0W7N&#10;Mda25gM9jj4VIYRdjAoy78tYSpdkZND1bUkctIutDPqwVqnUFdYh3BRyGEVjaTDnQMiwpHVGye14&#10;NwHSfD13+3E9zUdX/jH6+/ezZ05KdTvNagbCU+Pf5tf1Vof6E/j/JQwgF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uOVakxQAAANsAAAAPAAAAAAAAAAAAAAAAAJgCAABkcnMv&#10;ZG93bnJldi54bWxQSwUGAAAAAAQABAD1AAAAigMAAAAA&#10;" fillcolor="white [3212]" stroked="f">
                        <v:fill color2="#f4b083 [1941]" rotate="t" focusposition=".5,.5" focussize="" focus="100%" type="gradientRadial"/>
                        <v:textbox inset="0,0,0,0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 w:line="252" w:lineRule="auto"/>
                                <w:jc w:val="center"/>
                                <w:rPr>
                                  <w:sz w:val="22"/>
                                </w:rPr>
                              </w:pPr>
                              <w:r w:rsidRPr="00A70194">
                                <w:rPr>
                                  <w:rFonts w:eastAsia="Calibri" w:cs="Arial"/>
                                  <w:b/>
                                  <w:bCs/>
                                  <w:sz w:val="20"/>
                                  <w:szCs w:val="22"/>
                                </w:rPr>
                                <w:t>3</w:t>
                              </w:r>
                            </w:p>
                          </w:txbxContent>
                        </v:textbox>
                      </v:oval>
                      <v:roundrect id="Line Callout 2 39" o:spid="_x0000_s1046" style="position:absolute;left:628;top:17946;width:26841;height:2960;visibility:visible;mso-wrap-style:square;v-text-anchor:middle" arcsize="6478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q7MMA&#10;AADbAAAADwAAAGRycy9kb3ducmV2LnhtbESPQWsCMRCF7wX/Qxiht5q1QimrUUQQFU/VUvA2bsbN&#10;4mayJKlu/fWdQ6G3Gd6b976ZLXrfqhvF1AQ2MB4VoIirYBuuDXwe1y/voFJGttgGJgM/lGAxHzzN&#10;sLThzh90O+RaSQinEg24nLtS61Q58phGoSMW7RKixyxrrLWNeJdw3+rXonjTHhuWBocdrRxV18O3&#10;N3A810RbzuEUv9J+Od5trHtMjHke9sspqEx9/jf/XW+t4Aus/CID6Pk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gq7MMAAADbAAAADwAAAAAAAAAAAAAAAACYAgAAZHJzL2Rv&#10;d25yZXYueG1sUEsFBgAAAAAEAAQA9QAAAIgDAAAAAA==&#10;" fillcolor="#fbe4d5 [661]" strokecolor="#c45911 [2405]" strokeweight=".5pt">
                        <v:stroke endarrow="oval" joinstyle="miter"/>
                        <v:path arrowok="t"/>
                        <v:textbox inset="1mm,.5mm,1mm,.5mm">
                          <w:txbxContent>
                            <w:p w:rsidR="00BC6146" w:rsidRPr="00A70194" w:rsidRDefault="00BC6146" w:rsidP="00BC6146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rPr>
                                  <w:b/>
                                </w:rPr>
                              </w:pP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i/>
                                  <w:color w:val="002060"/>
                                  <w:spacing w:val="-4"/>
                                  <w:sz w:val="20"/>
                                  <w:szCs w:val="20"/>
                                  <w:u w:val="single"/>
                                </w:rPr>
                                <w:t>Chú ý:</w:t>
                              </w: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nội dung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CHỮ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HOA </w:t>
                              </w:r>
                              <w:r w:rsidRPr="00A70194"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sym w:font="Wingdings" w:char="F0E0"/>
                              </w: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 xml:space="preserve"> chọn font </w:t>
                              </w:r>
                              <w:r w:rsidRPr="00BC6146"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  <w:highlight w:val="yellow"/>
                                </w:rPr>
                                <w:t>.</w:t>
                              </w:r>
                              <w:proofErr w:type="spellStart"/>
                              <w:r w:rsidRPr="00BC6146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  <w:highlight w:val="yellow"/>
                                </w:rPr>
                                <w:t>Vn</w:t>
                              </w:r>
                              <w:r>
                                <w:rPr>
                                  <w:rFonts w:ascii="Calibri" w:eastAsia="Calibri" w:hAnsi="Calibri" w:cs="Calibri"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</w:rPr>
                                <w:t>Time</w:t>
                              </w:r>
                              <w:r w:rsidRPr="00BC6146">
                                <w:rPr>
                                  <w:rFonts w:ascii="Calibri" w:eastAsia="Calibri" w:hAnsi="Calibri" w:cs="Calibri"/>
                                  <w:b/>
                                  <w:bCs/>
                                  <w:color w:val="002060"/>
                                  <w:spacing w:val="-4"/>
                                  <w:sz w:val="20"/>
                                  <w:szCs w:val="20"/>
                                  <w:highlight w:val="yellow"/>
                                </w:rPr>
                                <w:t>H</w:t>
                              </w:r>
                              <w:proofErr w:type="spellEnd"/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BC6146" w14:paraId="1396E890" w14:textId="77777777" w:rsidTr="00BC614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406" w:type="dxa"/>
          </w:tcPr>
          <w:p w14:paraId="7126E727" w14:textId="5C7A3131" w:rsidR="00BC6146" w:rsidRDefault="00BC6146" w:rsidP="00BC6146">
            <w:pPr>
              <w:pStyle w:val="Heading2"/>
              <w:outlineLvl w:val="1"/>
              <w:rPr>
                <w:bCs w:val="0"/>
                <w:noProof/>
              </w:rPr>
            </w:pPr>
            <w:bookmarkStart w:id="5" w:name="OLE_LINK15"/>
            <w:bookmarkStart w:id="6" w:name="OLE_LINK16"/>
            <w:r w:rsidRPr="00BC6146">
              <w:rPr>
                <w:b/>
                <w:noProof/>
              </w:rPr>
              <w:t>Bài làm</w:t>
            </w:r>
            <w:r>
              <w:rPr>
                <w:b/>
                <w:noProof/>
              </w:rPr>
              <w:t xml:space="preserve"> 1</w:t>
            </w:r>
            <w:r w:rsidRPr="00BC6146">
              <w:rPr>
                <w:b/>
                <w:noProof/>
              </w:rPr>
              <w:t>:</w:t>
            </w:r>
          </w:p>
          <w:p w14:paraId="56BDFE30" w14:textId="328D1D56" w:rsidR="00372C08" w:rsidRDefault="00372C08" w:rsidP="00372C08">
            <w:pPr>
              <w:rPr>
                <w:b w:val="0"/>
                <w:bCs w:val="0"/>
              </w:rPr>
            </w:pPr>
            <w:r>
              <w:t>CỘNG HÒA XÃ HỘI CHỦ NGHĨA VIỆT NAM</w:t>
            </w:r>
          </w:p>
          <w:p w14:paraId="6AAB4661" w14:textId="5A3A576F" w:rsidR="00372C08" w:rsidRPr="00372C08" w:rsidRDefault="00372C08" w:rsidP="00372C08">
            <w:r>
              <w:t>Độc lập – Tự do – Hạnh phúc</w:t>
            </w:r>
          </w:p>
          <w:bookmarkEnd w:id="5"/>
          <w:bookmarkEnd w:id="6"/>
          <w:p w14:paraId="7C7EBFEC" w14:textId="77777777" w:rsidR="00BC6146" w:rsidRDefault="00BC6146" w:rsidP="00BC6146">
            <w:pPr>
              <w:rPr>
                <w:noProof/>
              </w:rPr>
            </w:pPr>
          </w:p>
          <w:p w14:paraId="2595C223" w14:textId="77777777" w:rsidR="00BC6146" w:rsidRDefault="00BC6146" w:rsidP="00BC6146">
            <w:pPr>
              <w:rPr>
                <w:noProof/>
              </w:rPr>
            </w:pPr>
          </w:p>
        </w:tc>
        <w:tc>
          <w:tcPr>
            <w:tcW w:w="5406" w:type="dxa"/>
          </w:tcPr>
          <w:p w14:paraId="6F53B76E" w14:textId="28F18483" w:rsidR="00BC6146" w:rsidRDefault="00BC6146" w:rsidP="00AC0B61">
            <w:pPr>
              <w:pStyle w:val="Heading2"/>
              <w:outlineLvl w:val="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C6146">
              <w:t>Bài làm</w:t>
            </w:r>
            <w:r>
              <w:t xml:space="preserve"> 2</w:t>
            </w:r>
            <w:r w:rsidRPr="00BC6146">
              <w:t>:</w:t>
            </w:r>
          </w:p>
          <w:p w14:paraId="54755C2C" w14:textId="412E13E8" w:rsidR="00AC0B61" w:rsidRPr="00AC0B61" w:rsidRDefault="00AC0B61" w:rsidP="00AC0B6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.VnTimeH" w:hAnsi=".VnTimeH" w:cs="Calibri"/>
              </w:rPr>
            </w:pPr>
            <w:r>
              <w:rPr>
                <w:rFonts w:ascii=".VnTimeH" w:hAnsi=".VnTimeH" w:cs="Calibri"/>
              </w:rPr>
              <w:t>Céng hßa x· héi chñ nghÜa viÖt nam</w:t>
            </w:r>
          </w:p>
          <w:p w14:paraId="79B0ED92" w14:textId="2DA4FB0A" w:rsidR="00BC6146" w:rsidRPr="00AC0B61" w:rsidRDefault="00AC0B61" w:rsidP="00BC614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.VnTime" w:hAnsi=".VnTime" w:cs="Times New Roman"/>
              </w:rPr>
            </w:pPr>
            <w:r>
              <w:rPr>
                <w:rFonts w:ascii=".VnTime" w:hAnsi=".VnTime" w:cs="Times New Roman"/>
              </w:rPr>
              <w:t>§éc lËp – Tù do – H¹nh phóc</w:t>
            </w:r>
          </w:p>
        </w:tc>
      </w:tr>
    </w:tbl>
    <w:p w14:paraId="1F648CCB" w14:textId="77777777" w:rsidR="00BC6146" w:rsidRDefault="00BC6146" w:rsidP="00BC6146">
      <w:pPr>
        <w:pStyle w:val="Heading1"/>
      </w:pPr>
      <w:r>
        <w:t xml:space="preserve">Bài tập 2: </w:t>
      </w:r>
      <w:r w:rsidR="00E17E3E">
        <w:t>Xác định bảng mã</w:t>
      </w:r>
    </w:p>
    <w:p w14:paraId="6F7A0F3A" w14:textId="77777777" w:rsidR="00BC6146" w:rsidRDefault="00BC6146" w:rsidP="00E17E3E">
      <w:pPr>
        <w:pStyle w:val="Heading2"/>
      </w:pPr>
      <w:r>
        <w:t>Cho đoạn văn bản:</w:t>
      </w:r>
    </w:p>
    <w:p w14:paraId="38A708DA" w14:textId="77777777" w:rsidR="00BC6146" w:rsidRPr="00AB762D" w:rsidRDefault="00BC6146" w:rsidP="00E17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right="1102"/>
        <w:rPr>
          <w:rFonts w:ascii=".VnTime" w:hAnsi=".VnTime"/>
          <w:bCs/>
          <w:sz w:val="28"/>
          <w:szCs w:val="28"/>
        </w:rPr>
      </w:pPr>
      <w:r w:rsidRPr="00AB762D">
        <w:rPr>
          <w:rFonts w:ascii=".VnTime" w:hAnsi=".VnTime"/>
          <w:bCs/>
          <w:sz w:val="28"/>
          <w:szCs w:val="28"/>
        </w:rPr>
        <w:t>Tªn häc phÇn: Kü n¨ng so¹n th¶o v¨n b¶n</w:t>
      </w:r>
    </w:p>
    <w:p w14:paraId="7B0B5282" w14:textId="77777777" w:rsidR="00BC6146" w:rsidRPr="00AB762D" w:rsidRDefault="00BC6146" w:rsidP="00E17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right="1102"/>
        <w:rPr>
          <w:rFonts w:ascii=".VnTime" w:hAnsi=".VnTime"/>
          <w:bCs/>
          <w:sz w:val="28"/>
          <w:szCs w:val="28"/>
        </w:rPr>
      </w:pPr>
      <w:r w:rsidRPr="00AB762D">
        <w:rPr>
          <w:rFonts w:ascii=".VnTime" w:hAnsi=".VnTime"/>
          <w:bCs/>
          <w:sz w:val="28"/>
          <w:szCs w:val="28"/>
        </w:rPr>
        <w:t>M· häc phÇn: IS206</w:t>
      </w:r>
    </w:p>
    <w:p w14:paraId="7C6931B8" w14:textId="77777777" w:rsidR="00BC6146" w:rsidRDefault="00BC6146" w:rsidP="00E17E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20" w:right="1102"/>
      </w:pPr>
      <w:r w:rsidRPr="00AB762D">
        <w:rPr>
          <w:rFonts w:ascii=".VnTime" w:hAnsi=".VnTime"/>
          <w:bCs/>
          <w:sz w:val="28"/>
          <w:szCs w:val="28"/>
        </w:rPr>
        <w:t xml:space="preserve">Giíi thiÖu häc phÇn: RÌn luyÖn kü n¨ng sö dông m¸y tÝnh, kü n¨ng so¹n th¶o mét sè lo¹i v¨n b¶n th«ng dông phôc vô cho c«ng viÖc v¨n phßng sau nµy. </w:t>
      </w:r>
    </w:p>
    <w:p w14:paraId="6AA560A5" w14:textId="77777777" w:rsidR="00BC6146" w:rsidRDefault="00BC6146" w:rsidP="00E17E3E">
      <w:pPr>
        <w:pStyle w:val="Heading2"/>
        <w:spacing w:before="240"/>
      </w:pPr>
      <w:r>
        <w:t>Sinh viên trả lời</w:t>
      </w:r>
      <w:r w:rsidR="00E17E3E">
        <w:t xml:space="preserve"> bằng cách chọn phương án cho mỗi</w:t>
      </w:r>
      <w:r>
        <w:t xml:space="preserve"> câu hỏi sau:</w:t>
      </w:r>
    </w:p>
    <w:p w14:paraId="65797D12" w14:textId="467D058B" w:rsidR="00BC6146" w:rsidRDefault="00BC6146" w:rsidP="00BC6146">
      <w:pPr>
        <w:pStyle w:val="ListParagraph"/>
        <w:numPr>
          <w:ilvl w:val="0"/>
          <w:numId w:val="2"/>
        </w:numPr>
        <w:spacing w:before="120"/>
        <w:ind w:left="714" w:hanging="357"/>
        <w:contextualSpacing w:val="0"/>
      </w:pPr>
      <w:r>
        <w:t xml:space="preserve">Đoạn văn bản trên (đoạn đóng khung) đã sử dụng </w:t>
      </w:r>
      <w:r w:rsidRPr="00BC6146">
        <w:rPr>
          <w:b/>
        </w:rPr>
        <w:t>font chữ</w:t>
      </w:r>
      <w:r>
        <w:t xml:space="preserve">: </w:t>
      </w:r>
      <w:sdt>
        <w:sdtPr>
          <w:rPr>
            <w:rStyle w:val="Style1"/>
            <w:color w:val="C00000"/>
          </w:rPr>
          <w:id w:val="1332034234"/>
          <w:placeholder>
            <w:docPart w:val="386CA4DF98164D3EA88C0871DCEC1682"/>
          </w:placeholder>
          <w:comboBox>
            <w:listItem w:displayText="Times New Roman" w:value="Times New Roman"/>
            <w:listItem w:displayText=".VnTime" w:value=".VnTime"/>
          </w:comboBox>
        </w:sdtPr>
        <w:sdtEndPr>
          <w:rPr>
            <w:rStyle w:val="Style1"/>
          </w:rPr>
        </w:sdtEndPr>
        <w:sdtContent>
          <w:r w:rsidR="00225B83">
            <w:rPr>
              <w:rStyle w:val="Style1"/>
              <w:color w:val="C00000"/>
            </w:rPr>
            <w:t>.VnTime</w:t>
          </w:r>
        </w:sdtContent>
      </w:sdt>
    </w:p>
    <w:p w14:paraId="00C0014C" w14:textId="53FE6F31" w:rsidR="00BC6146" w:rsidRDefault="00BC6146" w:rsidP="00BC6146">
      <w:pPr>
        <w:pStyle w:val="ListParagraph"/>
        <w:numPr>
          <w:ilvl w:val="0"/>
          <w:numId w:val="2"/>
        </w:numPr>
        <w:spacing w:before="120"/>
        <w:ind w:left="714" w:hanging="357"/>
        <w:contextualSpacing w:val="0"/>
      </w:pPr>
      <w:bookmarkStart w:id="7" w:name="OLE_LINK6"/>
      <w:bookmarkStart w:id="8" w:name="OLE_LINK7"/>
      <w:r>
        <w:t xml:space="preserve">Đoạn văn bản trên (đoạn đóng khung) đã soạn thảo bằng </w:t>
      </w:r>
      <w:r w:rsidRPr="00BC6146">
        <w:rPr>
          <w:b/>
        </w:rPr>
        <w:t>bảng mã</w:t>
      </w:r>
      <w:r>
        <w:t xml:space="preserve">: </w:t>
      </w:r>
      <w:sdt>
        <w:sdtPr>
          <w:rPr>
            <w:rStyle w:val="Style1"/>
            <w:color w:val="C00000"/>
          </w:rPr>
          <w:id w:val="-2019310356"/>
          <w:placeholder>
            <w:docPart w:val="50FA36CFAA8A4B309650E6E7BAC9C7F0"/>
          </w:placeholder>
          <w:comboBox>
            <w:listItem w:displayText="TCVN3" w:value="TCVN3"/>
            <w:listItem w:displayText="Unicode" w:value="Unicode"/>
          </w:comboBox>
        </w:sdtPr>
        <w:sdtEndPr>
          <w:rPr>
            <w:rStyle w:val="Style1"/>
          </w:rPr>
        </w:sdtEndPr>
        <w:sdtContent>
          <w:r w:rsidR="00225B83">
            <w:rPr>
              <w:rStyle w:val="Style1"/>
              <w:color w:val="C00000"/>
            </w:rPr>
            <w:t>TCVN3</w:t>
          </w:r>
        </w:sdtContent>
      </w:sdt>
    </w:p>
    <w:bookmarkEnd w:id="7"/>
    <w:bookmarkEnd w:id="8"/>
    <w:p w14:paraId="60FE6758" w14:textId="3052934E" w:rsidR="00BC6146" w:rsidRPr="00F1611F" w:rsidRDefault="00BC6146" w:rsidP="00BC6146">
      <w:pPr>
        <w:pStyle w:val="ListParagraph"/>
        <w:numPr>
          <w:ilvl w:val="0"/>
          <w:numId w:val="2"/>
        </w:numPr>
        <w:spacing w:before="120"/>
        <w:ind w:left="714" w:hanging="357"/>
        <w:contextualSpacing w:val="0"/>
        <w:rPr>
          <w:i/>
        </w:rPr>
      </w:pPr>
      <w:r>
        <w:t xml:space="preserve">Nếu đổi font chữ của đoạn văn bản trên sang Arial thì đoạn văn bản trên có hiển thị đúng tiếng Việt không: </w:t>
      </w:r>
      <w:sdt>
        <w:sdtPr>
          <w:rPr>
            <w:rStyle w:val="Style1"/>
          </w:rPr>
          <w:id w:val="35631831"/>
          <w:placeholder>
            <w:docPart w:val="50FA36CFAA8A4B309650E6E7BAC9C7F0"/>
          </w:placeholder>
          <w:comboBox>
            <w:listItem w:displayText="Có" w:value="Có"/>
            <w:listItem w:displayText="Không" w:value="Không"/>
          </w:comboBox>
        </w:sdtPr>
        <w:sdtEndPr>
          <w:rPr>
            <w:rStyle w:val="Style1"/>
          </w:rPr>
        </w:sdtEndPr>
        <w:sdtContent>
          <w:r w:rsidR="00225B83">
            <w:rPr>
              <w:rStyle w:val="Style1"/>
            </w:rPr>
            <w:t>Không</w:t>
          </w:r>
        </w:sdtContent>
      </w:sdt>
    </w:p>
    <w:p w14:paraId="1ACF97A7" w14:textId="27BFCC19" w:rsidR="00BC6146" w:rsidRPr="00340108" w:rsidRDefault="00BC6146" w:rsidP="00BC6146">
      <w:pPr>
        <w:pStyle w:val="ListParagraph"/>
        <w:numPr>
          <w:ilvl w:val="0"/>
          <w:numId w:val="2"/>
        </w:numPr>
        <w:tabs>
          <w:tab w:val="left" w:leader="dot" w:pos="10206"/>
        </w:tabs>
        <w:spacing w:before="120"/>
        <w:ind w:left="709" w:hanging="357"/>
        <w:contextualSpacing w:val="0"/>
        <w:rPr>
          <w:i/>
        </w:rPr>
      </w:pPr>
      <w:r>
        <w:t xml:space="preserve">Lý do có/không hiển thị Tiếng Việt: </w:t>
      </w:r>
      <w:sdt>
        <w:sdtPr>
          <w:rPr>
            <w:i/>
            <w:sz w:val="22"/>
          </w:rPr>
          <w:id w:val="-2010591736"/>
          <w:placeholder>
            <w:docPart w:val="50FA36CFAA8A4B309650E6E7BAC9C7F0"/>
          </w:placeholder>
          <w:comboBox>
            <w:listItem w:displayText="Font Arial KHÔNG phù hợp với bảng mã TCVN3" w:value="Font Arial KHÔNG phù hợp với bảng mã TCVN3"/>
            <w:listItem w:displayText="Font Arial phù hợp với bảng mã TCVN3" w:value="Font Arial phù hợp với bảng mã TCVN3"/>
          </w:comboBox>
        </w:sdtPr>
        <w:sdtEndPr/>
        <w:sdtContent>
          <w:r w:rsidR="00225B83">
            <w:rPr>
              <w:i/>
              <w:sz w:val="22"/>
            </w:rPr>
            <w:t>Font Arial KHÔNG phù hợp với bảng mã TCVN3</w:t>
          </w:r>
        </w:sdtContent>
      </w:sdt>
    </w:p>
    <w:p w14:paraId="28F9AA33" w14:textId="77777777" w:rsidR="00BC6146" w:rsidRPr="001E4E22" w:rsidRDefault="00BC6146" w:rsidP="00BC6146"/>
    <w:p w14:paraId="0D0339C7" w14:textId="77777777" w:rsidR="00BC6146" w:rsidRDefault="00BC6146" w:rsidP="00BC6146">
      <w:pPr>
        <w:spacing w:before="0" w:after="160" w:line="259" w:lineRule="auto"/>
        <w:jc w:val="left"/>
        <w:rPr>
          <w:rFonts w:ascii="Cambria" w:eastAsiaTheme="majorEastAsia" w:hAnsi="Cambria" w:cstheme="majorBidi"/>
          <w:b/>
          <w:caps/>
          <w:color w:val="1F4E79" w:themeColor="accent1" w:themeShade="80"/>
          <w:sz w:val="32"/>
          <w:szCs w:val="32"/>
        </w:rPr>
      </w:pPr>
      <w:r>
        <w:br w:type="page"/>
      </w:r>
    </w:p>
    <w:p w14:paraId="4FCC3333" w14:textId="77777777" w:rsidR="00BC6146" w:rsidRDefault="00BC6146" w:rsidP="00BC6146">
      <w:pPr>
        <w:pStyle w:val="Heading1"/>
      </w:pPr>
      <w:r>
        <w:lastRenderedPageBreak/>
        <w:t>Bài tập 3: Sửa lỗi chính tả</w:t>
      </w:r>
    </w:p>
    <w:p w14:paraId="67D5164C" w14:textId="77777777" w:rsidR="00BC6146" w:rsidRDefault="00BC6146" w:rsidP="00BC6146">
      <w:pPr>
        <w:pStyle w:val="Heading2"/>
      </w:pPr>
      <w:r>
        <w:t>Yêu cầu</w:t>
      </w:r>
    </w:p>
    <w:p w14:paraId="74C55B97" w14:textId="77777777" w:rsidR="00BC6146" w:rsidRPr="00221370" w:rsidRDefault="00BC6146" w:rsidP="00BC6146">
      <w:pPr>
        <w:ind w:left="720"/>
      </w:pPr>
      <w:r>
        <w:t>Soạn thảo nội dung sau, sửa dấu câu và chính tả theo đúng quy định (</w:t>
      </w:r>
      <w:r w:rsidRPr="00221370">
        <w:rPr>
          <w:i/>
        </w:rPr>
        <w:t>có thể sử dụng bảng mã và font chữ bất kỳ</w:t>
      </w:r>
      <w:r>
        <w:t>).</w:t>
      </w:r>
    </w:p>
    <w:p w14:paraId="5257A4F8" w14:textId="77777777" w:rsidR="00BC6146" w:rsidRDefault="00BC6146" w:rsidP="00BC6146">
      <w:pPr>
        <w:jc w:val="center"/>
      </w:pPr>
      <w:r>
        <w:rPr>
          <w:noProof/>
          <w:lang w:val="vi-VN" w:eastAsia="vi-VN"/>
        </w:rPr>
        <mc:AlternateContent>
          <mc:Choice Requires="wps">
            <w:drawing>
              <wp:inline distT="0" distB="0" distL="0" distR="0" wp14:anchorId="0EEC43BB" wp14:editId="18EF046C">
                <wp:extent cx="5537200" cy="1676400"/>
                <wp:effectExtent l="57150" t="38100" r="63500" b="38100"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37200" cy="167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>
                          <a:outerShdw blurRad="25400" sx="101000" sy="101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01C65DF6" w14:textId="77777777" w:rsidR="00BC6146" w:rsidRPr="001E4E22" w:rsidRDefault="00BC6146" w:rsidP="00BC6146">
                            <w:pPr>
                              <w:rPr>
                                <w:rFonts w:ascii="Cambria" w:hAnsi="Cambria"/>
                              </w:rPr>
                            </w:pPr>
                            <w:bookmarkStart w:id="9" w:name="OLE_LINK17"/>
                            <w:bookmarkStart w:id="10" w:name="OLE_LINK18"/>
                            <w:bookmarkStart w:id="11" w:name="_Hlk485458148"/>
                            <w:r w:rsidRPr="001E4E22">
                              <w:rPr>
                                <w:rFonts w:ascii="Cambria" w:hAnsi="Cambria"/>
                              </w:rPr>
                              <w:t>Mục tiêu đào tạo của môn “ Kỹ năng soạn thảo văn bả</w:t>
                            </w:r>
                            <w:r>
                              <w:rPr>
                                <w:rFonts w:ascii="Cambria" w:hAnsi="Cambria"/>
                              </w:rPr>
                              <w:t>n ”</w:t>
                            </w:r>
                            <w:r w:rsidRPr="001E4E22">
                              <w:rPr>
                                <w:rFonts w:ascii="Cambria" w:hAnsi="Cambria"/>
                              </w:rPr>
                              <w:t>là yêu cầu sinh viên (Sv  )  học xong sẽ sử dụng thành thạo phần mềm( Microsoft Word) để giải quyết một số yêu cầu công việc thường gặp .</w:t>
                            </w:r>
                          </w:p>
                          <w:p w14:paraId="320F5952" w14:textId="77777777" w:rsidR="00BC6146" w:rsidRPr="001E4E22" w:rsidRDefault="00BC6146" w:rsidP="00BC6146">
                            <w:pPr>
                              <w:rPr>
                                <w:rFonts w:ascii="Cambria" w:hAnsi="Cambria"/>
                              </w:rPr>
                            </w:pPr>
                            <w:r w:rsidRPr="001E4E22">
                              <w:rPr>
                                <w:rFonts w:ascii="Cambria" w:hAnsi="Cambria"/>
                              </w:rPr>
                              <w:t>Mọi tài liệu , bài giảng ,bài tập đều được biên soạn đảm bảo tiêu chí :</w:t>
                            </w:r>
                          </w:p>
                          <w:p w14:paraId="11E2660D" w14:textId="77777777" w:rsidR="00BC6146" w:rsidRPr="001E4E22" w:rsidRDefault="00BC6146" w:rsidP="00BC614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rFonts w:ascii="Cambria" w:hAnsi="Cambria"/>
                              </w:rPr>
                            </w:pPr>
                            <w:r w:rsidRPr="001E4E22">
                              <w:rPr>
                                <w:rFonts w:ascii="Cambria" w:hAnsi="Cambria"/>
                              </w:rPr>
                              <w:t xml:space="preserve">ngắn gọn, </w:t>
                            </w:r>
                          </w:p>
                          <w:p w14:paraId="3571C13D" w14:textId="77777777" w:rsidR="00BC6146" w:rsidRPr="001E4E22" w:rsidRDefault="00BC6146" w:rsidP="00BC614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rFonts w:ascii="Cambria" w:hAnsi="Cambria"/>
                              </w:rPr>
                            </w:pPr>
                            <w:r w:rsidRPr="001E4E22">
                              <w:rPr>
                                <w:rFonts w:ascii="Cambria" w:hAnsi="Cambria"/>
                              </w:rPr>
                              <w:t>trực quan</w:t>
                            </w:r>
                          </w:p>
                          <w:p w14:paraId="680F03B2" w14:textId="77777777" w:rsidR="00BC6146" w:rsidRPr="001E4E22" w:rsidRDefault="00BC6146" w:rsidP="00BC6146">
                            <w:pPr>
                              <w:pStyle w:val="ListParagraph"/>
                              <w:numPr>
                                <w:ilvl w:val="0"/>
                                <w:numId w:val="18"/>
                              </w:numPr>
                              <w:rPr>
                                <w:rFonts w:ascii="Cambria" w:hAnsi="Cambria"/>
                              </w:rPr>
                            </w:pPr>
                            <w:r w:rsidRPr="001E4E22">
                              <w:rPr>
                                <w:rFonts w:ascii="Cambria" w:hAnsi="Cambria"/>
                              </w:rPr>
                              <w:t>dễ  đọc, dễ hiểu , dễ áp dụng</w:t>
                            </w:r>
                            <w:bookmarkEnd w:id="9"/>
                            <w:bookmarkEnd w:id="10"/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930CC9" id="Text Box 27" o:spid="_x0000_s1047" type="#_x0000_t202" style="width:436pt;height:13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" fillcolor="white [3201]" stroked="f" strokeweight=".5pt">
                <v:shadow on="t" type="perspective" color="black" opacity="26214f" offset="0,0" matrix="66191f,,,66191f"/>
                <v:textbox>
                  <w:txbxContent>
                    <w:p w:rsidR="00BC6146" w:rsidRPr="001E4E22" w:rsidRDefault="00BC6146" w:rsidP="00BC6146">
                      <w:pPr>
                        <w:rPr>
                          <w:rFonts w:ascii="Cambria" w:hAnsi="Cambria"/>
                        </w:rPr>
                      </w:pPr>
                      <w:bookmarkStart w:id="15" w:name="OLE_LINK17"/>
                      <w:bookmarkStart w:id="16" w:name="OLE_LINK18"/>
                      <w:bookmarkStart w:id="17" w:name="_Hlk485458148"/>
                      <w:r w:rsidRPr="001E4E22">
                        <w:rPr>
                          <w:rFonts w:ascii="Cambria" w:hAnsi="Cambria"/>
                        </w:rPr>
                        <w:t>Mục tiêu đào tạo của môn “ Kỹ năng soạn thảo văn bả</w:t>
                      </w:r>
                      <w:r>
                        <w:rPr>
                          <w:rFonts w:ascii="Cambria" w:hAnsi="Cambria"/>
                        </w:rPr>
                        <w:t>n ”</w:t>
                      </w:r>
                      <w:r w:rsidRPr="001E4E22">
                        <w:rPr>
                          <w:rFonts w:ascii="Cambria" w:hAnsi="Cambria"/>
                        </w:rPr>
                        <w:t>là yêu cầu sinh viên (</w:t>
                      </w:r>
                      <w:proofErr w:type="spellStart"/>
                      <w:r w:rsidRPr="001E4E22">
                        <w:rPr>
                          <w:rFonts w:ascii="Cambria" w:hAnsi="Cambria"/>
                        </w:rPr>
                        <w:t>Sv</w:t>
                      </w:r>
                      <w:proofErr w:type="spellEnd"/>
                      <w:r w:rsidRPr="001E4E22">
                        <w:rPr>
                          <w:rFonts w:ascii="Cambria" w:hAnsi="Cambria"/>
                        </w:rPr>
                        <w:t xml:space="preserve">  )  học xong sẽ sử dụng thành thạo phần mềm( Microsoft Word) để giải quyết một số yêu cầu công việc thường gặp .</w:t>
                      </w:r>
                    </w:p>
                    <w:p w:rsidR="00BC6146" w:rsidRPr="001E4E22" w:rsidRDefault="00BC6146" w:rsidP="00BC6146">
                      <w:pPr>
                        <w:rPr>
                          <w:rFonts w:ascii="Cambria" w:hAnsi="Cambria"/>
                        </w:rPr>
                      </w:pPr>
                      <w:r w:rsidRPr="001E4E22">
                        <w:rPr>
                          <w:rFonts w:ascii="Cambria" w:hAnsi="Cambria"/>
                        </w:rPr>
                        <w:t xml:space="preserve">Mọi tài </w:t>
                      </w:r>
                      <w:proofErr w:type="gramStart"/>
                      <w:r w:rsidRPr="001E4E22">
                        <w:rPr>
                          <w:rFonts w:ascii="Cambria" w:hAnsi="Cambria"/>
                        </w:rPr>
                        <w:t>liệu ,</w:t>
                      </w:r>
                      <w:proofErr w:type="gramEnd"/>
                      <w:r w:rsidRPr="001E4E22">
                        <w:rPr>
                          <w:rFonts w:ascii="Cambria" w:hAnsi="Cambria"/>
                        </w:rPr>
                        <w:t xml:space="preserve"> bài giảng ,bài tập đều được biên soạn đảm bảo tiêu chí :</w:t>
                      </w:r>
                    </w:p>
                    <w:p w:rsidR="00BC6146" w:rsidRPr="001E4E22" w:rsidRDefault="00BC6146" w:rsidP="00BC614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rFonts w:ascii="Cambria" w:hAnsi="Cambria"/>
                        </w:rPr>
                      </w:pPr>
                      <w:r w:rsidRPr="001E4E22">
                        <w:rPr>
                          <w:rFonts w:ascii="Cambria" w:hAnsi="Cambria"/>
                        </w:rPr>
                        <w:t xml:space="preserve">ngắn gọn, </w:t>
                      </w:r>
                    </w:p>
                    <w:p w:rsidR="00BC6146" w:rsidRPr="001E4E22" w:rsidRDefault="00BC6146" w:rsidP="00BC614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rFonts w:ascii="Cambria" w:hAnsi="Cambria"/>
                        </w:rPr>
                      </w:pPr>
                      <w:r w:rsidRPr="001E4E22">
                        <w:rPr>
                          <w:rFonts w:ascii="Cambria" w:hAnsi="Cambria"/>
                        </w:rPr>
                        <w:t>trực quan</w:t>
                      </w:r>
                    </w:p>
                    <w:p w:rsidR="00BC6146" w:rsidRPr="001E4E22" w:rsidRDefault="00BC6146" w:rsidP="00BC6146">
                      <w:pPr>
                        <w:pStyle w:val="ListParagraph"/>
                        <w:numPr>
                          <w:ilvl w:val="0"/>
                          <w:numId w:val="18"/>
                        </w:numPr>
                        <w:rPr>
                          <w:rFonts w:ascii="Cambria" w:hAnsi="Cambria"/>
                        </w:rPr>
                      </w:pPr>
                      <w:r w:rsidRPr="001E4E22">
                        <w:rPr>
                          <w:rFonts w:ascii="Cambria" w:hAnsi="Cambria"/>
                        </w:rPr>
                        <w:t>dễ  đọc, dễ hiểu , dễ áp dụng</w:t>
                      </w:r>
                      <w:bookmarkEnd w:id="15"/>
                      <w:bookmarkEnd w:id="16"/>
                      <w:bookmarkEnd w:id="17"/>
                    </w:p>
                  </w:txbxContent>
                </v:textbox>
                <w10:anchorlock/>
              </v:shape>
            </w:pict>
          </mc:Fallback>
        </mc:AlternateContent>
      </w:r>
    </w:p>
    <w:p w14:paraId="07609457" w14:textId="77777777" w:rsidR="00BC6146" w:rsidRDefault="00BC6146" w:rsidP="00BC6146">
      <w:pPr>
        <w:pStyle w:val="Heading2"/>
      </w:pPr>
      <w:r>
        <w:t>Bài làm</w:t>
      </w:r>
    </w:p>
    <w:p w14:paraId="1E0F80EE" w14:textId="14C65F73" w:rsidR="00225B83" w:rsidRDefault="00225B83" w:rsidP="00225B83">
      <w:pPr>
        <w:rPr>
          <w:rFonts w:ascii="Cambria" w:hAnsi="Cambria"/>
        </w:rPr>
      </w:pPr>
      <w:r w:rsidRPr="001E4E22">
        <w:rPr>
          <w:rFonts w:ascii="Cambria" w:hAnsi="Cambria"/>
        </w:rPr>
        <w:t>Mục tiêu đào tạo của môn “Kỹ năng soạn thảo văn bả</w:t>
      </w:r>
      <w:r>
        <w:rPr>
          <w:rFonts w:ascii="Cambria" w:hAnsi="Cambria"/>
        </w:rPr>
        <w:t>n”</w:t>
      </w:r>
      <w:r w:rsidR="009E448C">
        <w:rPr>
          <w:rFonts w:ascii="Cambria" w:hAnsi="Cambria"/>
        </w:rPr>
        <w:t xml:space="preserve"> </w:t>
      </w:r>
      <w:r w:rsidRPr="001E4E22">
        <w:rPr>
          <w:rFonts w:ascii="Cambria" w:hAnsi="Cambria"/>
        </w:rPr>
        <w:t>là yêu cầu sinh viên (</w:t>
      </w:r>
      <w:r w:rsidR="009E448C">
        <w:rPr>
          <w:rFonts w:ascii="Cambria" w:hAnsi="Cambria"/>
        </w:rPr>
        <w:t>SV</w:t>
      </w:r>
      <w:r w:rsidRPr="001E4E22">
        <w:rPr>
          <w:rFonts w:ascii="Cambria" w:hAnsi="Cambria"/>
        </w:rPr>
        <w:t>) học xong sẽ sử dụng thành thạo phần mề</w:t>
      </w:r>
      <w:r w:rsidR="009E448C">
        <w:rPr>
          <w:rFonts w:ascii="Cambria" w:hAnsi="Cambria"/>
        </w:rPr>
        <w:t xml:space="preserve">m </w:t>
      </w:r>
      <w:r w:rsidRPr="001E4E22">
        <w:rPr>
          <w:rFonts w:ascii="Cambria" w:hAnsi="Cambria"/>
        </w:rPr>
        <w:t>(Microsoft Word) để giải quyết một số yêu cầu công việc thường gặp.</w:t>
      </w:r>
    </w:p>
    <w:p w14:paraId="1F924715" w14:textId="77777777" w:rsidR="009E448C" w:rsidRPr="001E4E22" w:rsidRDefault="009E448C" w:rsidP="00225B83">
      <w:pPr>
        <w:rPr>
          <w:rFonts w:ascii="Cambria" w:hAnsi="Cambria"/>
        </w:rPr>
      </w:pPr>
    </w:p>
    <w:p w14:paraId="53D1EA13" w14:textId="2812E039" w:rsidR="00225B83" w:rsidRPr="001E4E22" w:rsidRDefault="00225B83" w:rsidP="00225B83">
      <w:pPr>
        <w:rPr>
          <w:rFonts w:ascii="Cambria" w:hAnsi="Cambria"/>
        </w:rPr>
      </w:pPr>
      <w:r w:rsidRPr="001E4E22">
        <w:rPr>
          <w:rFonts w:ascii="Cambria" w:hAnsi="Cambria"/>
        </w:rPr>
        <w:t>Mọi tài liệu, bài giảng,</w:t>
      </w:r>
      <w:r w:rsidR="009E448C">
        <w:rPr>
          <w:rFonts w:ascii="Cambria" w:hAnsi="Cambria"/>
        </w:rPr>
        <w:t xml:space="preserve"> </w:t>
      </w:r>
      <w:r w:rsidRPr="001E4E22">
        <w:rPr>
          <w:rFonts w:ascii="Cambria" w:hAnsi="Cambria"/>
        </w:rPr>
        <w:t>bài tập đều được biên soạn đảm bảo tiêu chí:</w:t>
      </w:r>
    </w:p>
    <w:p w14:paraId="370DBCE9" w14:textId="2284D361" w:rsidR="00225B83" w:rsidRPr="001E4E22" w:rsidRDefault="009E448C" w:rsidP="00225B83">
      <w:pPr>
        <w:pStyle w:val="ListParagraph"/>
        <w:numPr>
          <w:ilvl w:val="0"/>
          <w:numId w:val="18"/>
        </w:numPr>
        <w:rPr>
          <w:rFonts w:ascii="Cambria" w:hAnsi="Cambria"/>
        </w:rPr>
      </w:pPr>
      <w:r>
        <w:rPr>
          <w:rFonts w:ascii="Cambria" w:hAnsi="Cambria"/>
        </w:rPr>
        <w:t>N</w:t>
      </w:r>
      <w:r w:rsidR="00225B83" w:rsidRPr="001E4E22">
        <w:rPr>
          <w:rFonts w:ascii="Cambria" w:hAnsi="Cambria"/>
        </w:rPr>
        <w:t xml:space="preserve">gắn </w:t>
      </w:r>
      <w:r w:rsidR="00D56A3F">
        <w:rPr>
          <w:rFonts w:ascii="Cambria" w:hAnsi="Cambria"/>
        </w:rPr>
        <w:t>gọn;</w:t>
      </w:r>
    </w:p>
    <w:p w14:paraId="2515009A" w14:textId="183EDB8C" w:rsidR="00225B83" w:rsidRPr="001E4E22" w:rsidRDefault="009E448C" w:rsidP="00225B83">
      <w:pPr>
        <w:pStyle w:val="ListParagraph"/>
        <w:numPr>
          <w:ilvl w:val="0"/>
          <w:numId w:val="18"/>
        </w:numPr>
        <w:rPr>
          <w:rFonts w:ascii="Cambria" w:hAnsi="Cambria"/>
        </w:rPr>
      </w:pPr>
      <w:r>
        <w:rPr>
          <w:rFonts w:ascii="Cambria" w:hAnsi="Cambria"/>
        </w:rPr>
        <w:t>T</w:t>
      </w:r>
      <w:r w:rsidR="00225B83" w:rsidRPr="001E4E22">
        <w:rPr>
          <w:rFonts w:ascii="Cambria" w:hAnsi="Cambria"/>
        </w:rPr>
        <w:t xml:space="preserve">rực </w:t>
      </w:r>
      <w:r w:rsidR="00D56A3F" w:rsidRPr="001E4E22">
        <w:rPr>
          <w:rFonts w:ascii="Cambria" w:hAnsi="Cambria"/>
        </w:rPr>
        <w:t>quan</w:t>
      </w:r>
      <w:r w:rsidR="00D56A3F">
        <w:rPr>
          <w:rFonts w:ascii="Cambria" w:hAnsi="Cambria"/>
        </w:rPr>
        <w:t>;</w:t>
      </w:r>
    </w:p>
    <w:p w14:paraId="31C4D223" w14:textId="0D5E14AE" w:rsidR="00225B83" w:rsidRPr="001E4E22" w:rsidRDefault="009E448C" w:rsidP="00225B83">
      <w:pPr>
        <w:pStyle w:val="ListParagraph"/>
        <w:numPr>
          <w:ilvl w:val="0"/>
          <w:numId w:val="18"/>
        </w:numPr>
        <w:rPr>
          <w:rFonts w:ascii="Cambria" w:hAnsi="Cambria"/>
        </w:rPr>
      </w:pPr>
      <w:r>
        <w:rPr>
          <w:rFonts w:ascii="Cambria" w:hAnsi="Cambria"/>
        </w:rPr>
        <w:t>D</w:t>
      </w:r>
      <w:r w:rsidR="00225B83" w:rsidRPr="001E4E22">
        <w:rPr>
          <w:rFonts w:ascii="Cambria" w:hAnsi="Cambria"/>
        </w:rPr>
        <w:t>ễ</w:t>
      </w:r>
      <w:r w:rsidR="00CA0686">
        <w:rPr>
          <w:rFonts w:ascii="Cambria" w:hAnsi="Cambria"/>
        </w:rPr>
        <w:t xml:space="preserve"> </w:t>
      </w:r>
      <w:r w:rsidR="00225B83" w:rsidRPr="001E4E22">
        <w:rPr>
          <w:rFonts w:ascii="Cambria" w:hAnsi="Cambria"/>
        </w:rPr>
        <w:t>đọc,</w:t>
      </w:r>
      <w:r w:rsidR="00CA0686">
        <w:rPr>
          <w:rFonts w:ascii="Cambria" w:hAnsi="Cambria"/>
        </w:rPr>
        <w:t xml:space="preserve"> </w:t>
      </w:r>
      <w:r w:rsidR="00225B83" w:rsidRPr="001E4E22">
        <w:rPr>
          <w:rFonts w:ascii="Cambria" w:hAnsi="Cambria"/>
        </w:rPr>
        <w:t>dễ hiểu,</w:t>
      </w:r>
      <w:r w:rsidR="00CA0686">
        <w:rPr>
          <w:rFonts w:ascii="Cambria" w:hAnsi="Cambria"/>
        </w:rPr>
        <w:t xml:space="preserve"> </w:t>
      </w:r>
      <w:r w:rsidR="00225B83" w:rsidRPr="001E4E22">
        <w:rPr>
          <w:rFonts w:ascii="Cambria" w:hAnsi="Cambria"/>
        </w:rPr>
        <w:t>dễ áp dụng</w:t>
      </w:r>
      <w:r>
        <w:rPr>
          <w:rFonts w:ascii="Cambria" w:hAnsi="Cambria"/>
        </w:rPr>
        <w:t>.</w:t>
      </w:r>
    </w:p>
    <w:p w14:paraId="49F46FC6" w14:textId="77777777" w:rsidR="00E17E3E" w:rsidRDefault="00E17E3E">
      <w:pPr>
        <w:spacing w:before="0" w:after="160" w:line="259" w:lineRule="auto"/>
        <w:jc w:val="left"/>
        <w:rPr>
          <w:rFonts w:ascii="Cambria" w:eastAsiaTheme="majorEastAsia" w:hAnsi="Cambria" w:cstheme="majorBidi"/>
          <w:b/>
          <w:caps/>
          <w:color w:val="1F4E79" w:themeColor="accent1" w:themeShade="80"/>
          <w:sz w:val="32"/>
          <w:szCs w:val="32"/>
        </w:rPr>
      </w:pPr>
      <w:r>
        <w:br w:type="page"/>
      </w:r>
    </w:p>
    <w:p w14:paraId="4170E189" w14:textId="77777777" w:rsidR="00CA5B9F" w:rsidRDefault="00A9090B" w:rsidP="00CA5B9F">
      <w:pPr>
        <w:pStyle w:val="Heading1"/>
      </w:pPr>
      <w:r>
        <w:lastRenderedPageBreak/>
        <w:t>B</w:t>
      </w:r>
      <w:r w:rsidR="00CA5B9F">
        <w:t>ài tậ</w:t>
      </w:r>
      <w:r w:rsidR="00E17E3E">
        <w:t>p 4</w:t>
      </w:r>
      <w:r w:rsidR="00CA5B9F">
        <w:t xml:space="preserve"> – Thiết lập môi trường</w:t>
      </w:r>
      <w:r w:rsidR="00E17E3E">
        <w:t xml:space="preserve"> trong Word 2016</w:t>
      </w:r>
    </w:p>
    <w:p w14:paraId="2289201C" w14:textId="77777777" w:rsidR="00E17E3E" w:rsidRDefault="00E17E3E" w:rsidP="00E17E3E">
      <w:pPr>
        <w:pStyle w:val="Heading2"/>
      </w:pPr>
      <w:r w:rsidRPr="00C046B5">
        <w:t>Yêu cầu</w:t>
      </w:r>
      <w:r>
        <w:t xml:space="preserve"> 1 - </w:t>
      </w:r>
      <w:r w:rsidRPr="00382789">
        <w:t>Ribbon Display Options</w:t>
      </w:r>
    </w:p>
    <w:p w14:paraId="01A195C3" w14:textId="77777777" w:rsidR="00E17E3E" w:rsidRPr="00B333FD" w:rsidRDefault="00E17E3E" w:rsidP="00E17E3E">
      <w:pPr>
        <w:pStyle w:val="ListParagraph"/>
        <w:numPr>
          <w:ilvl w:val="0"/>
          <w:numId w:val="3"/>
        </w:numPr>
        <w:shd w:val="clear" w:color="auto" w:fill="FFFFCD"/>
        <w:contextualSpacing w:val="0"/>
        <w:rPr>
          <w:color w:val="595959" w:themeColor="text1" w:themeTint="A6"/>
        </w:rPr>
      </w:pPr>
      <w:r w:rsidRPr="00B333FD">
        <w:rPr>
          <w:color w:val="595959" w:themeColor="text1" w:themeTint="A6"/>
        </w:rPr>
        <w:t xml:space="preserve">Tùy chỉnh </w:t>
      </w:r>
      <w:r w:rsidRPr="00B333FD">
        <w:rPr>
          <w:b/>
          <w:i/>
          <w:color w:val="595959" w:themeColor="text1" w:themeTint="A6"/>
        </w:rPr>
        <w:t>Ribbon Display Options</w:t>
      </w:r>
      <w:r w:rsidRPr="00B333FD">
        <w:rPr>
          <w:color w:val="595959" w:themeColor="text1" w:themeTint="A6"/>
        </w:rPr>
        <w:t xml:space="preserve"> để phần Ribbon chỉ hiển thị tên các Tab - </w:t>
      </w:r>
      <w:r w:rsidRPr="00B333FD">
        <w:rPr>
          <w:b/>
          <w:i/>
          <w:color w:val="595959" w:themeColor="text1" w:themeTint="A6"/>
        </w:rPr>
        <w:t>Show Tab</w:t>
      </w:r>
      <w:r w:rsidRPr="00B333FD">
        <w:rPr>
          <w:color w:val="595959" w:themeColor="text1" w:themeTint="A6"/>
        </w:rPr>
        <w:t xml:space="preserve">. </w:t>
      </w:r>
      <w:r>
        <w:rPr>
          <w:color w:val="595959" w:themeColor="text1" w:themeTint="A6"/>
        </w:rPr>
        <w:br/>
      </w:r>
      <w:r w:rsidRPr="00B333FD">
        <w:rPr>
          <w:color w:val="595959" w:themeColor="text1" w:themeTint="A6"/>
        </w:rPr>
        <w:t>Chụp màn hình kết quả thực hiện (</w:t>
      </w:r>
      <w:r w:rsidRPr="00B333FD">
        <w:rPr>
          <w:b/>
          <w:i/>
          <w:color w:val="595959" w:themeColor="text1" w:themeTint="A6"/>
        </w:rPr>
        <w:t>Print Screen</w:t>
      </w:r>
      <w:r w:rsidRPr="00B333FD">
        <w:rPr>
          <w:color w:val="595959" w:themeColor="text1" w:themeTint="A6"/>
        </w:rPr>
        <w:t>) và dán (</w:t>
      </w:r>
      <w:r w:rsidRPr="00B333FD">
        <w:rPr>
          <w:b/>
          <w:i/>
          <w:color w:val="595959" w:themeColor="text1" w:themeTint="A6"/>
        </w:rPr>
        <w:t>CTRL + V</w:t>
      </w:r>
      <w:r w:rsidRPr="00B333FD">
        <w:rPr>
          <w:color w:val="595959" w:themeColor="text1" w:themeTint="A6"/>
        </w:rPr>
        <w:t>) vào dòng dưới:</w:t>
      </w:r>
    </w:p>
    <w:p w14:paraId="2EFB072C" w14:textId="1CE2A9A4" w:rsidR="00E17E3E" w:rsidRDefault="00AC0B61" w:rsidP="00E17E3E">
      <w:r>
        <w:rPr>
          <w:noProof/>
        </w:rPr>
        <w:drawing>
          <wp:inline distT="0" distB="0" distL="0" distR="0" wp14:anchorId="3E92B02D" wp14:editId="70AC7E2E">
            <wp:extent cx="6871970" cy="3863340"/>
            <wp:effectExtent l="0" t="0" r="5080" b="381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EF8B3" w14:textId="77777777" w:rsidR="00E17E3E" w:rsidRDefault="00E17E3E" w:rsidP="00E17E3E"/>
    <w:p w14:paraId="43A7EEF0" w14:textId="77777777" w:rsidR="00E17E3E" w:rsidRPr="00B333FD" w:rsidRDefault="00E17E3E" w:rsidP="00E17E3E">
      <w:pPr>
        <w:pStyle w:val="ListParagraph"/>
        <w:numPr>
          <w:ilvl w:val="0"/>
          <w:numId w:val="3"/>
        </w:numPr>
        <w:shd w:val="clear" w:color="auto" w:fill="FFFFCD"/>
        <w:rPr>
          <w:color w:val="595959" w:themeColor="text1" w:themeTint="A6"/>
        </w:rPr>
      </w:pPr>
      <w:r w:rsidRPr="00B333FD">
        <w:rPr>
          <w:color w:val="595959" w:themeColor="text1" w:themeTint="A6"/>
        </w:rPr>
        <w:t xml:space="preserve">Tùy chỉnh lại Ribbon để luôn hiển thị các tab và chức năng tương ứng - </w:t>
      </w:r>
      <w:r w:rsidRPr="00B333FD">
        <w:rPr>
          <w:b/>
          <w:i/>
          <w:color w:val="595959" w:themeColor="text1" w:themeTint="A6"/>
        </w:rPr>
        <w:t>Show Tabs &amp; Commands</w:t>
      </w:r>
      <w:r w:rsidRPr="00B333FD">
        <w:rPr>
          <w:color w:val="595959" w:themeColor="text1" w:themeTint="A6"/>
        </w:rPr>
        <w:t>. Chụp màn hình kết quả thực hiện và dán vào dòng dưới:</w:t>
      </w:r>
    </w:p>
    <w:p w14:paraId="1C8651D2" w14:textId="35B63C6A" w:rsidR="00E17E3E" w:rsidRDefault="00AC0B61" w:rsidP="00E17E3E">
      <w:r>
        <w:rPr>
          <w:noProof/>
        </w:rPr>
        <w:lastRenderedPageBreak/>
        <w:drawing>
          <wp:inline distT="0" distB="0" distL="0" distR="0" wp14:anchorId="2B3873F8" wp14:editId="4F517EED">
            <wp:extent cx="6871970" cy="3863340"/>
            <wp:effectExtent l="0" t="0" r="5080" b="381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9697" w14:textId="77777777" w:rsidR="00E17E3E" w:rsidRDefault="00E17E3E" w:rsidP="00E17E3E"/>
    <w:p w14:paraId="06870CA1" w14:textId="77777777" w:rsidR="00190E34" w:rsidRPr="009F24BA" w:rsidRDefault="00190E34" w:rsidP="009F24BA">
      <w:pPr>
        <w:pStyle w:val="Heading2"/>
      </w:pPr>
      <w:r w:rsidRPr="009F24BA">
        <w:t>Yêu cầ</w:t>
      </w:r>
      <w:r w:rsidR="00E17E3E">
        <w:t>u 2</w:t>
      </w:r>
      <w:r w:rsidR="00DA5531" w:rsidRPr="009F24BA">
        <w:t xml:space="preserve"> – Proofing (Kiểm tra chính tả và ngữ pháp)</w:t>
      </w:r>
    </w:p>
    <w:p w14:paraId="05FC33F0" w14:textId="77777777" w:rsidR="00190E34" w:rsidRPr="00B333FD" w:rsidRDefault="00DA5531" w:rsidP="00B333FD">
      <w:pPr>
        <w:pStyle w:val="ListParagraph"/>
        <w:numPr>
          <w:ilvl w:val="0"/>
          <w:numId w:val="11"/>
        </w:numPr>
        <w:shd w:val="clear" w:color="auto" w:fill="FFFFCD"/>
        <w:contextualSpacing w:val="0"/>
        <w:rPr>
          <w:color w:val="595959" w:themeColor="text1" w:themeTint="A6"/>
        </w:rPr>
      </w:pPr>
      <w:r w:rsidRPr="00B333FD">
        <w:rPr>
          <w:b/>
          <w:color w:val="595959" w:themeColor="text1" w:themeTint="A6"/>
        </w:rPr>
        <w:t>BẬT</w:t>
      </w:r>
      <w:r w:rsidRPr="00B333FD">
        <w:rPr>
          <w:color w:val="595959" w:themeColor="text1" w:themeTint="A6"/>
        </w:rPr>
        <w:t xml:space="preserve"> chức năng kiểm tra chính tả và ngữ pháp - </w:t>
      </w:r>
      <w:r w:rsidRPr="00B333FD">
        <w:rPr>
          <w:b/>
          <w:i/>
          <w:color w:val="595959" w:themeColor="text1" w:themeTint="A6"/>
        </w:rPr>
        <w:t>Proofing</w:t>
      </w:r>
      <w:r w:rsidRPr="00B333FD">
        <w:rPr>
          <w:color w:val="595959" w:themeColor="text1" w:themeTint="A6"/>
        </w:rPr>
        <w:t xml:space="preserve">. </w:t>
      </w:r>
      <w:r w:rsidRPr="00AD08DB">
        <w:rPr>
          <w:color w:val="595959" w:themeColor="text1" w:themeTint="A6"/>
        </w:rPr>
        <w:t>C</w:t>
      </w:r>
      <w:r w:rsidR="00190E34" w:rsidRPr="00AD08DB">
        <w:rPr>
          <w:color w:val="595959" w:themeColor="text1" w:themeTint="A6"/>
        </w:rPr>
        <w:t>hụp màn hình</w:t>
      </w:r>
      <w:r w:rsidR="00A2184C" w:rsidRPr="00AD08DB">
        <w:rPr>
          <w:color w:val="595959" w:themeColor="text1" w:themeTint="A6"/>
        </w:rPr>
        <w:t xml:space="preserve"> </w:t>
      </w:r>
      <w:r w:rsidR="00A2184C" w:rsidRPr="00AD08DB">
        <w:rPr>
          <w:b/>
          <w:color w:val="595959" w:themeColor="text1" w:themeTint="A6"/>
        </w:rPr>
        <w:t>văn bản</w:t>
      </w:r>
      <w:r w:rsidR="00190E34" w:rsidRPr="00AD08DB">
        <w:rPr>
          <w:b/>
          <w:color w:val="595959" w:themeColor="text1" w:themeTint="A6"/>
        </w:rPr>
        <w:t xml:space="preserve"> </w:t>
      </w:r>
      <w:r w:rsidRPr="00AD08DB">
        <w:rPr>
          <w:b/>
          <w:color w:val="595959" w:themeColor="text1" w:themeTint="A6"/>
        </w:rPr>
        <w:t>hiện hành</w:t>
      </w:r>
      <w:r w:rsidRPr="00B333FD">
        <w:rPr>
          <w:color w:val="595959" w:themeColor="text1" w:themeTint="A6"/>
        </w:rPr>
        <w:t xml:space="preserve"> </w:t>
      </w:r>
      <w:r w:rsidR="00190E34" w:rsidRPr="00B333FD">
        <w:rPr>
          <w:color w:val="595959" w:themeColor="text1" w:themeTint="A6"/>
        </w:rPr>
        <w:t xml:space="preserve">khi </w:t>
      </w:r>
      <w:r w:rsidRPr="00B333FD">
        <w:rPr>
          <w:b/>
          <w:color w:val="595959" w:themeColor="text1" w:themeTint="A6"/>
        </w:rPr>
        <w:t>CÓ</w:t>
      </w:r>
      <w:r w:rsidR="00190E34" w:rsidRPr="00B333FD">
        <w:rPr>
          <w:color w:val="595959" w:themeColor="text1" w:themeTint="A6"/>
        </w:rPr>
        <w:t xml:space="preserve"> kiểm tra chính tả và ngữ pháp</w:t>
      </w:r>
      <w:r w:rsidR="00A9090B" w:rsidRPr="00B333FD">
        <w:rPr>
          <w:color w:val="595959" w:themeColor="text1" w:themeTint="A6"/>
        </w:rPr>
        <w:t xml:space="preserve"> (có gạch chân xanh, đỏ)</w:t>
      </w:r>
      <w:r w:rsidRPr="00B333FD">
        <w:rPr>
          <w:color w:val="595959" w:themeColor="text1" w:themeTint="A6"/>
        </w:rPr>
        <w:t xml:space="preserve"> và dán vào dòng dưới:</w:t>
      </w:r>
    </w:p>
    <w:p w14:paraId="3761418D" w14:textId="4E9F8F7C" w:rsidR="00190E34" w:rsidRDefault="00F72B3D" w:rsidP="00190E34">
      <w:r>
        <w:rPr>
          <w:noProof/>
        </w:rPr>
        <w:drawing>
          <wp:inline distT="0" distB="0" distL="0" distR="0" wp14:anchorId="5A507764" wp14:editId="086D337D">
            <wp:extent cx="6871970" cy="3863340"/>
            <wp:effectExtent l="0" t="0" r="5080" b="381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7D04" w14:textId="77777777" w:rsidR="00190E34" w:rsidRDefault="00190E34" w:rsidP="00190E34"/>
    <w:p w14:paraId="44F4BE2C" w14:textId="77777777" w:rsidR="00DA5531" w:rsidRPr="00B333FD" w:rsidRDefault="00DA5531" w:rsidP="00B333FD">
      <w:pPr>
        <w:pStyle w:val="ListParagraph"/>
        <w:numPr>
          <w:ilvl w:val="0"/>
          <w:numId w:val="11"/>
        </w:numPr>
        <w:shd w:val="clear" w:color="auto" w:fill="FFFFCD"/>
        <w:contextualSpacing w:val="0"/>
        <w:rPr>
          <w:color w:val="595959" w:themeColor="text1" w:themeTint="A6"/>
        </w:rPr>
      </w:pPr>
      <w:r w:rsidRPr="00B333FD">
        <w:rPr>
          <w:b/>
          <w:color w:val="595959" w:themeColor="text1" w:themeTint="A6"/>
        </w:rPr>
        <w:t>TẮT</w:t>
      </w:r>
      <w:r w:rsidRPr="00B333FD">
        <w:rPr>
          <w:color w:val="595959" w:themeColor="text1" w:themeTint="A6"/>
        </w:rPr>
        <w:t xml:space="preserve"> chức năng kiểm tra chính tả và ngữ pháp - </w:t>
      </w:r>
      <w:r w:rsidRPr="00B333FD">
        <w:rPr>
          <w:b/>
          <w:i/>
          <w:color w:val="595959" w:themeColor="text1" w:themeTint="A6"/>
        </w:rPr>
        <w:t>Proofing</w:t>
      </w:r>
      <w:r w:rsidRPr="00B333FD">
        <w:rPr>
          <w:color w:val="595959" w:themeColor="text1" w:themeTint="A6"/>
        </w:rPr>
        <w:t xml:space="preserve">. Chụp màn hình </w:t>
      </w:r>
      <w:r w:rsidRPr="00AD08DB">
        <w:rPr>
          <w:b/>
          <w:color w:val="595959" w:themeColor="text1" w:themeTint="A6"/>
        </w:rPr>
        <w:t>văn bản hiện hành</w:t>
      </w:r>
      <w:r w:rsidRPr="00B333FD">
        <w:rPr>
          <w:color w:val="595959" w:themeColor="text1" w:themeTint="A6"/>
        </w:rPr>
        <w:t xml:space="preserve"> khi </w:t>
      </w:r>
      <w:r w:rsidRPr="00B333FD">
        <w:rPr>
          <w:b/>
          <w:color w:val="595959" w:themeColor="text1" w:themeTint="A6"/>
        </w:rPr>
        <w:t>KHÔNG CÓ</w:t>
      </w:r>
      <w:r w:rsidRPr="00B333FD">
        <w:rPr>
          <w:color w:val="595959" w:themeColor="text1" w:themeTint="A6"/>
        </w:rPr>
        <w:t xml:space="preserve"> kiểm tra chính tả và ngữ pháp (bỏ gạch chân xanh, đỏ) và dán vào dòng dưới:</w:t>
      </w:r>
    </w:p>
    <w:p w14:paraId="691B9AB6" w14:textId="7EE7EB69" w:rsidR="00A2184C" w:rsidRDefault="00F72B3D" w:rsidP="00190E34">
      <w:r>
        <w:rPr>
          <w:noProof/>
        </w:rPr>
        <w:drawing>
          <wp:inline distT="0" distB="0" distL="0" distR="0" wp14:anchorId="223F2670" wp14:editId="626FFE1B">
            <wp:extent cx="6871970" cy="3863340"/>
            <wp:effectExtent l="0" t="0" r="5080" b="381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B2FA0" w14:textId="77777777" w:rsidR="00A2184C" w:rsidRDefault="00A2184C" w:rsidP="009F24BA">
      <w:pPr>
        <w:pStyle w:val="Heading2"/>
      </w:pPr>
      <w:r>
        <w:t>Yêu cầu 3</w:t>
      </w:r>
      <w:r w:rsidR="00310544">
        <w:t xml:space="preserve"> – </w:t>
      </w:r>
      <w:r w:rsidR="00E17E3E">
        <w:t>Measurement (</w:t>
      </w:r>
      <w:r w:rsidR="00310544">
        <w:t>Đổi đơn vị đo</w:t>
      </w:r>
      <w:r w:rsidR="00E17E3E">
        <w:t>)</w:t>
      </w:r>
    </w:p>
    <w:p w14:paraId="3F2F0277" w14:textId="77777777" w:rsidR="000C0F44" w:rsidRPr="00B333FD" w:rsidRDefault="000C0F44" w:rsidP="00B333FD">
      <w:pPr>
        <w:pStyle w:val="ListParagraph"/>
        <w:numPr>
          <w:ilvl w:val="0"/>
          <w:numId w:val="12"/>
        </w:numPr>
        <w:shd w:val="clear" w:color="auto" w:fill="FFFFCD"/>
        <w:contextualSpacing w:val="0"/>
        <w:rPr>
          <w:color w:val="595959" w:themeColor="text1" w:themeTint="A6"/>
        </w:rPr>
      </w:pPr>
      <w:r w:rsidRPr="00B333FD">
        <w:rPr>
          <w:color w:val="595959" w:themeColor="text1" w:themeTint="A6"/>
        </w:rPr>
        <w:t xml:space="preserve">Thay đổi </w:t>
      </w:r>
      <w:r w:rsidRPr="00B333FD">
        <w:rPr>
          <w:b/>
          <w:i/>
          <w:color w:val="595959" w:themeColor="text1" w:themeTint="A6"/>
        </w:rPr>
        <w:t>đơn vị đo</w:t>
      </w:r>
      <w:r w:rsidRPr="00B333FD">
        <w:rPr>
          <w:color w:val="595959" w:themeColor="text1" w:themeTint="A6"/>
        </w:rPr>
        <w:t xml:space="preserve"> của từ </w:t>
      </w:r>
      <w:r w:rsidRPr="00B333FD">
        <w:rPr>
          <w:b/>
          <w:i/>
          <w:color w:val="595959" w:themeColor="text1" w:themeTint="A6"/>
        </w:rPr>
        <w:t>Centimeters</w:t>
      </w:r>
      <w:r w:rsidRPr="00B333FD">
        <w:rPr>
          <w:color w:val="595959" w:themeColor="text1" w:themeTint="A6"/>
        </w:rPr>
        <w:t xml:space="preserve"> sang </w:t>
      </w:r>
      <w:r w:rsidRPr="00B333FD">
        <w:rPr>
          <w:b/>
          <w:i/>
          <w:color w:val="595959" w:themeColor="text1" w:themeTint="A6"/>
        </w:rPr>
        <w:t>Inches</w:t>
      </w:r>
      <w:r w:rsidRPr="00B333FD">
        <w:rPr>
          <w:color w:val="595959" w:themeColor="text1" w:themeTint="A6"/>
        </w:rPr>
        <w:t xml:space="preserve">. Chụp màn hình để thấy được văn bản khi thanh thước là </w:t>
      </w:r>
      <w:r w:rsidRPr="00B333FD">
        <w:rPr>
          <w:b/>
          <w:i/>
          <w:color w:val="595959" w:themeColor="text1" w:themeTint="A6"/>
        </w:rPr>
        <w:t>Inches</w:t>
      </w:r>
      <w:r w:rsidRPr="00B333FD">
        <w:rPr>
          <w:color w:val="595959" w:themeColor="text1" w:themeTint="A6"/>
        </w:rPr>
        <w:t xml:space="preserve"> và dán vào dòng dưới:</w:t>
      </w:r>
    </w:p>
    <w:p w14:paraId="097E53F2" w14:textId="2A31953C" w:rsidR="00A2184C" w:rsidRDefault="003437A4" w:rsidP="003437A4">
      <w:pPr>
        <w:tabs>
          <w:tab w:val="left" w:pos="851"/>
        </w:tabs>
      </w:pPr>
      <w:r>
        <w:rPr>
          <w:noProof/>
        </w:rPr>
        <w:lastRenderedPageBreak/>
        <w:drawing>
          <wp:inline distT="0" distB="0" distL="0" distR="0" wp14:anchorId="4B36F8EF" wp14:editId="2B37C0EF">
            <wp:extent cx="6871970" cy="3863340"/>
            <wp:effectExtent l="0" t="0" r="5080" b="3810"/>
            <wp:docPr id="8" name="Picture 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0DAE" w14:textId="77777777" w:rsidR="000C0F44" w:rsidRDefault="000C0F44" w:rsidP="000C0F44"/>
    <w:p w14:paraId="6284B0D6" w14:textId="77777777" w:rsidR="000C0F44" w:rsidRPr="00B333FD" w:rsidRDefault="000C0F44" w:rsidP="00B333FD">
      <w:pPr>
        <w:pStyle w:val="ListParagraph"/>
        <w:numPr>
          <w:ilvl w:val="0"/>
          <w:numId w:val="12"/>
        </w:numPr>
        <w:shd w:val="clear" w:color="auto" w:fill="FFFFCD"/>
        <w:contextualSpacing w:val="0"/>
        <w:rPr>
          <w:color w:val="595959" w:themeColor="text1" w:themeTint="A6"/>
        </w:rPr>
      </w:pPr>
      <w:r w:rsidRPr="00B333FD">
        <w:rPr>
          <w:color w:val="595959" w:themeColor="text1" w:themeTint="A6"/>
        </w:rPr>
        <w:t xml:space="preserve">Thay đổi </w:t>
      </w:r>
      <w:r w:rsidRPr="00B333FD">
        <w:rPr>
          <w:b/>
          <w:i/>
          <w:color w:val="595959" w:themeColor="text1" w:themeTint="A6"/>
        </w:rPr>
        <w:t>đơn vị đo</w:t>
      </w:r>
      <w:r w:rsidRPr="00B333FD">
        <w:rPr>
          <w:color w:val="595959" w:themeColor="text1" w:themeTint="A6"/>
        </w:rPr>
        <w:t xml:space="preserve"> của từ </w:t>
      </w:r>
      <w:r w:rsidRPr="00B333FD">
        <w:rPr>
          <w:b/>
          <w:i/>
          <w:color w:val="595959" w:themeColor="text1" w:themeTint="A6"/>
        </w:rPr>
        <w:t>Inches</w:t>
      </w:r>
      <w:r w:rsidRPr="00B333FD">
        <w:rPr>
          <w:color w:val="595959" w:themeColor="text1" w:themeTint="A6"/>
        </w:rPr>
        <w:t xml:space="preserve"> sang </w:t>
      </w:r>
      <w:r w:rsidRPr="00B333FD">
        <w:rPr>
          <w:b/>
          <w:i/>
          <w:color w:val="595959" w:themeColor="text1" w:themeTint="A6"/>
        </w:rPr>
        <w:t>Centimeters</w:t>
      </w:r>
      <w:r w:rsidRPr="00B333FD">
        <w:rPr>
          <w:color w:val="595959" w:themeColor="text1" w:themeTint="A6"/>
        </w:rPr>
        <w:t xml:space="preserve">. Chụp màn hình để thấy được văn bản khi thanh thước là </w:t>
      </w:r>
      <w:r w:rsidR="00310544" w:rsidRPr="00B333FD">
        <w:rPr>
          <w:b/>
          <w:i/>
          <w:color w:val="595959" w:themeColor="text1" w:themeTint="A6"/>
        </w:rPr>
        <w:t>Centimeters</w:t>
      </w:r>
      <w:r w:rsidR="00310544" w:rsidRPr="00B333FD">
        <w:rPr>
          <w:color w:val="595959" w:themeColor="text1" w:themeTint="A6"/>
        </w:rPr>
        <w:t xml:space="preserve"> </w:t>
      </w:r>
      <w:r w:rsidRPr="00B333FD">
        <w:rPr>
          <w:color w:val="595959" w:themeColor="text1" w:themeTint="A6"/>
        </w:rPr>
        <w:t>và dán vào dòng dưới:</w:t>
      </w:r>
    </w:p>
    <w:p w14:paraId="1780FFC6" w14:textId="2D63529F" w:rsidR="000C0F44" w:rsidRDefault="003437A4" w:rsidP="000C0F44">
      <w:r>
        <w:rPr>
          <w:noProof/>
        </w:rPr>
        <w:drawing>
          <wp:inline distT="0" distB="0" distL="0" distR="0" wp14:anchorId="566558E1" wp14:editId="48AF16F5">
            <wp:extent cx="6871970" cy="3863340"/>
            <wp:effectExtent l="0" t="0" r="5080" b="381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11656" w14:textId="77777777" w:rsidR="00F05856" w:rsidRDefault="00F05856" w:rsidP="000C0F44"/>
    <w:p w14:paraId="3822BF0E" w14:textId="77777777" w:rsidR="005859E8" w:rsidRDefault="005859E8" w:rsidP="009F24BA">
      <w:pPr>
        <w:pStyle w:val="Heading2"/>
      </w:pPr>
      <w:r>
        <w:lastRenderedPageBreak/>
        <w:t>Yêu cầu 4</w:t>
      </w:r>
      <w:r w:rsidR="00A74CC3">
        <w:t xml:space="preserve"> – </w:t>
      </w:r>
      <w:r w:rsidR="00E760EC">
        <w:t xml:space="preserve">Auto Correct </w:t>
      </w:r>
      <w:r w:rsidR="00A74CC3">
        <w:t>(</w:t>
      </w:r>
      <w:r w:rsidR="00E760EC">
        <w:t>Thiết lập cách gõ tắt</w:t>
      </w:r>
      <w:r w:rsidR="00A74CC3">
        <w:t>)</w:t>
      </w:r>
    </w:p>
    <w:p w14:paraId="28083F73" w14:textId="77777777" w:rsidR="005859E8" w:rsidRPr="00B333FD" w:rsidRDefault="00062B6B" w:rsidP="00B32E0A">
      <w:pPr>
        <w:pStyle w:val="ListParagraph"/>
        <w:numPr>
          <w:ilvl w:val="0"/>
          <w:numId w:val="8"/>
        </w:numPr>
        <w:shd w:val="clear" w:color="auto" w:fill="FFFFCD"/>
        <w:contextualSpacing w:val="0"/>
        <w:rPr>
          <w:color w:val="595959" w:themeColor="text1" w:themeTint="A6"/>
        </w:rPr>
      </w:pPr>
      <w:r w:rsidRPr="00E760EC">
        <w:rPr>
          <w:b/>
          <w:color w:val="595959" w:themeColor="text1" w:themeTint="A6"/>
        </w:rPr>
        <w:t>Thiết lập tự động sửa lỗi</w:t>
      </w:r>
      <w:r w:rsidRPr="00B333FD">
        <w:rPr>
          <w:color w:val="595959" w:themeColor="text1" w:themeTint="A6"/>
        </w:rPr>
        <w:t xml:space="preserve"> – Auto Correct</w:t>
      </w:r>
      <w:r w:rsidR="00382789" w:rsidRPr="00B333FD">
        <w:rPr>
          <w:color w:val="595959" w:themeColor="text1" w:themeTint="A6"/>
        </w:rPr>
        <w:t>: khi gõ</w:t>
      </w:r>
      <w:r w:rsidRPr="00B333FD">
        <w:rPr>
          <w:color w:val="595959" w:themeColor="text1" w:themeTint="A6"/>
        </w:rPr>
        <w:t xml:space="preserve"> </w:t>
      </w:r>
      <w:r w:rsidR="00382789" w:rsidRPr="00B333FD">
        <w:rPr>
          <w:color w:val="595959" w:themeColor="text1" w:themeTint="A6"/>
        </w:rPr>
        <w:t>“</w:t>
      </w:r>
      <w:r w:rsidR="00B32E0A">
        <w:rPr>
          <w:color w:val="595959" w:themeColor="text1" w:themeTint="A6"/>
        </w:rPr>
        <w:t>USA</w:t>
      </w:r>
      <w:r w:rsidR="00382789" w:rsidRPr="00B333FD">
        <w:rPr>
          <w:color w:val="595959" w:themeColor="text1" w:themeTint="A6"/>
        </w:rPr>
        <w:t>”</w:t>
      </w:r>
      <w:r w:rsidRPr="00B333FD">
        <w:rPr>
          <w:color w:val="595959" w:themeColor="text1" w:themeTint="A6"/>
        </w:rPr>
        <w:t xml:space="preserve"> tự động chuyển thành </w:t>
      </w:r>
      <w:r w:rsidR="00382789" w:rsidRPr="00B333FD">
        <w:rPr>
          <w:color w:val="595959" w:themeColor="text1" w:themeTint="A6"/>
        </w:rPr>
        <w:t>“</w:t>
      </w:r>
      <w:r w:rsidR="00B32E0A" w:rsidRPr="00B32E0A">
        <w:rPr>
          <w:color w:val="595959" w:themeColor="text1" w:themeTint="A6"/>
        </w:rPr>
        <w:t>United States of America</w:t>
      </w:r>
      <w:r w:rsidR="00382789" w:rsidRPr="00B333FD">
        <w:rPr>
          <w:color w:val="595959" w:themeColor="text1" w:themeTint="A6"/>
        </w:rPr>
        <w:t>”.</w:t>
      </w:r>
      <w:r w:rsidR="00A2010E" w:rsidRPr="00B333FD">
        <w:rPr>
          <w:color w:val="595959" w:themeColor="text1" w:themeTint="A6"/>
        </w:rPr>
        <w:t xml:space="preserve"> Chụp màn hình cửa sổ Auto Correct kết quả trên và dán vào dòng dưới:</w:t>
      </w:r>
    </w:p>
    <w:p w14:paraId="5F76DD91" w14:textId="326C4A64" w:rsidR="00A2010E" w:rsidRDefault="003437A4" w:rsidP="00A2010E">
      <w:pPr>
        <w:rPr>
          <w:color w:val="FFFFFF" w:themeColor="background1"/>
        </w:rPr>
      </w:pPr>
      <w:r>
        <w:rPr>
          <w:noProof/>
        </w:rPr>
        <w:drawing>
          <wp:inline distT="0" distB="0" distL="0" distR="0" wp14:anchorId="7F6EBB9C" wp14:editId="23577B8D">
            <wp:extent cx="6871970" cy="3863340"/>
            <wp:effectExtent l="0" t="0" r="5080" b="381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E5C1" w14:textId="77777777" w:rsidR="00A2010E" w:rsidRPr="00A2010E" w:rsidRDefault="00A2010E" w:rsidP="00A2010E">
      <w:pPr>
        <w:rPr>
          <w:color w:val="FFFFFF" w:themeColor="background1"/>
        </w:rPr>
      </w:pPr>
    </w:p>
    <w:p w14:paraId="32611466" w14:textId="77777777" w:rsidR="00062B6B" w:rsidRPr="00B333FD" w:rsidRDefault="00062B6B" w:rsidP="00B333FD">
      <w:pPr>
        <w:pStyle w:val="ListParagraph"/>
        <w:numPr>
          <w:ilvl w:val="0"/>
          <w:numId w:val="8"/>
        </w:numPr>
        <w:shd w:val="clear" w:color="auto" w:fill="FFFFCD"/>
        <w:contextualSpacing w:val="0"/>
        <w:rPr>
          <w:color w:val="595959" w:themeColor="text1" w:themeTint="A6"/>
        </w:rPr>
      </w:pPr>
      <w:r w:rsidRPr="00E760EC">
        <w:rPr>
          <w:b/>
          <w:color w:val="595959" w:themeColor="text1" w:themeTint="A6"/>
        </w:rPr>
        <w:t>Soạn thảo</w:t>
      </w:r>
      <w:r w:rsidRPr="00B333FD">
        <w:rPr>
          <w:color w:val="595959" w:themeColor="text1" w:themeTint="A6"/>
        </w:rPr>
        <w:t xml:space="preserve"> đoạn văn bản sau để thấy được ý nghĩa của Auto Correct:</w:t>
      </w:r>
    </w:p>
    <w:p w14:paraId="51586D7D" w14:textId="77777777" w:rsidR="00062B6B" w:rsidRPr="00B333FD" w:rsidRDefault="00187D6E" w:rsidP="00B333FD">
      <w:pPr>
        <w:pStyle w:val="ListParagraph"/>
        <w:shd w:val="clear" w:color="auto" w:fill="FFFFCD"/>
        <w:ind w:left="567"/>
        <w:contextualSpacing w:val="0"/>
        <w:jc w:val="center"/>
        <w:rPr>
          <w:i/>
          <w:color w:val="595959" w:themeColor="text1" w:themeTint="A6"/>
        </w:rPr>
      </w:pPr>
      <w:r>
        <w:rPr>
          <w:i/>
          <w:color w:val="595959" w:themeColor="text1" w:themeTint="A6"/>
        </w:rPr>
        <w:t>T</w:t>
      </w:r>
      <w:r w:rsidRPr="0066455A">
        <w:rPr>
          <w:i/>
          <w:color w:val="595959" w:themeColor="text1" w:themeTint="A6"/>
        </w:rPr>
        <w:t>he Fourth of July</w:t>
      </w:r>
      <w:r>
        <w:rPr>
          <w:i/>
          <w:color w:val="595959" w:themeColor="text1" w:themeTint="A6"/>
        </w:rPr>
        <w:t xml:space="preserve"> is </w:t>
      </w:r>
      <w:r w:rsidRPr="0066455A">
        <w:rPr>
          <w:i/>
          <w:color w:val="595959" w:themeColor="text1" w:themeTint="A6"/>
        </w:rPr>
        <w:t xml:space="preserve">Independence Day of the </w:t>
      </w:r>
      <w:r>
        <w:rPr>
          <w:i/>
          <w:color w:val="595959" w:themeColor="text1" w:themeTint="A6"/>
        </w:rPr>
        <w:t>USA</w:t>
      </w:r>
    </w:p>
    <w:p w14:paraId="486D257B" w14:textId="3024B5DB" w:rsidR="005859E8" w:rsidRDefault="003437A4">
      <w:pPr>
        <w:spacing w:before="0" w:after="160" w:line="259" w:lineRule="auto"/>
        <w:jc w:val="left"/>
      </w:pPr>
      <w:r>
        <w:t>The Fourth of July in Independene Day of the</w:t>
      </w:r>
      <w:r w:rsidR="00FA46B4">
        <w:t xml:space="preserve"> United States of America  </w:t>
      </w:r>
    </w:p>
    <w:p w14:paraId="763B4075" w14:textId="77777777" w:rsidR="003437A4" w:rsidRDefault="003437A4">
      <w:pPr>
        <w:spacing w:before="0" w:after="160" w:line="259" w:lineRule="auto"/>
        <w:jc w:val="left"/>
      </w:pPr>
    </w:p>
    <w:p w14:paraId="1E43CE0E" w14:textId="77777777" w:rsidR="005859E8" w:rsidRDefault="005859E8">
      <w:pPr>
        <w:spacing w:before="0" w:after="160" w:line="259" w:lineRule="auto"/>
        <w:jc w:val="left"/>
      </w:pPr>
    </w:p>
    <w:p w14:paraId="2A44B7EB" w14:textId="77777777" w:rsidR="00CA5B9F" w:rsidRDefault="00A9090B" w:rsidP="00CA5B9F">
      <w:pPr>
        <w:pStyle w:val="Heading1"/>
      </w:pPr>
      <w:r>
        <w:t>B</w:t>
      </w:r>
      <w:r w:rsidR="00CA5B9F">
        <w:t>ài tậ</w:t>
      </w:r>
      <w:r w:rsidR="00E17E3E">
        <w:t>p 5</w:t>
      </w:r>
      <w:r w:rsidR="00CA5B9F">
        <w:t xml:space="preserve"> – Ẩn/hiện các thành phần</w:t>
      </w:r>
      <w:r w:rsidR="00E17E3E">
        <w:t xml:space="preserve"> trong Word 2016</w:t>
      </w:r>
    </w:p>
    <w:p w14:paraId="29507B21" w14:textId="77777777" w:rsidR="00CA5B9F" w:rsidRPr="009F24BA" w:rsidRDefault="00CA5B9F" w:rsidP="009F24BA">
      <w:pPr>
        <w:pStyle w:val="Heading2"/>
      </w:pPr>
      <w:r w:rsidRPr="009F24BA">
        <w:t>Yêu cầu 1</w:t>
      </w:r>
      <w:r w:rsidR="00310544" w:rsidRPr="009F24BA">
        <w:t xml:space="preserve"> – Ruler (Thanh thước)</w:t>
      </w:r>
    </w:p>
    <w:p w14:paraId="0F9062C7" w14:textId="77777777" w:rsidR="00CA5B9F" w:rsidRPr="002B6A72" w:rsidRDefault="00CA5B9F" w:rsidP="002B6A72">
      <w:pPr>
        <w:pStyle w:val="ListParagraph"/>
        <w:numPr>
          <w:ilvl w:val="0"/>
          <w:numId w:val="13"/>
        </w:numPr>
        <w:shd w:val="clear" w:color="auto" w:fill="FFFFCD"/>
        <w:contextualSpacing w:val="0"/>
        <w:rPr>
          <w:color w:val="595959" w:themeColor="text1" w:themeTint="A6"/>
        </w:rPr>
      </w:pPr>
      <w:r w:rsidRPr="002B6A72">
        <w:rPr>
          <w:color w:val="595959" w:themeColor="text1" w:themeTint="A6"/>
        </w:rPr>
        <w:t xml:space="preserve">Chụp màn hình </w:t>
      </w:r>
      <w:r w:rsidR="00310544" w:rsidRPr="002B6A72">
        <w:rPr>
          <w:color w:val="595959" w:themeColor="text1" w:themeTint="A6"/>
        </w:rPr>
        <w:t xml:space="preserve">cửa sổ </w:t>
      </w:r>
      <w:r w:rsidR="00310544" w:rsidRPr="002B6A72">
        <w:rPr>
          <w:b/>
          <w:color w:val="595959" w:themeColor="text1" w:themeTint="A6"/>
        </w:rPr>
        <w:t>KHÔNG CÓ</w:t>
      </w:r>
      <w:r w:rsidR="00310544" w:rsidRPr="002B6A72">
        <w:rPr>
          <w:color w:val="595959" w:themeColor="text1" w:themeTint="A6"/>
        </w:rPr>
        <w:t xml:space="preserve"> thanh thước – </w:t>
      </w:r>
      <w:r w:rsidR="00310544" w:rsidRPr="002B6A72">
        <w:rPr>
          <w:b/>
          <w:i/>
          <w:color w:val="595959" w:themeColor="text1" w:themeTint="A6"/>
        </w:rPr>
        <w:t>Ruler</w:t>
      </w:r>
      <w:r w:rsidR="00310544" w:rsidRPr="002B6A72">
        <w:rPr>
          <w:color w:val="595959" w:themeColor="text1" w:themeTint="A6"/>
        </w:rPr>
        <w:t xml:space="preserve"> </w:t>
      </w:r>
      <w:r w:rsidRPr="002B6A72">
        <w:rPr>
          <w:color w:val="595959" w:themeColor="text1" w:themeTint="A6"/>
        </w:rPr>
        <w:t xml:space="preserve">và dán vào </w:t>
      </w:r>
      <w:r w:rsidR="00310544" w:rsidRPr="002B6A72">
        <w:rPr>
          <w:color w:val="595959" w:themeColor="text1" w:themeTint="A6"/>
        </w:rPr>
        <w:t>dòng dưới:</w:t>
      </w:r>
    </w:p>
    <w:p w14:paraId="312A3234" w14:textId="77136870" w:rsidR="00310544" w:rsidRDefault="00FA46B4" w:rsidP="00310544">
      <w:r>
        <w:rPr>
          <w:noProof/>
        </w:rPr>
        <w:lastRenderedPageBreak/>
        <w:drawing>
          <wp:inline distT="0" distB="0" distL="0" distR="0" wp14:anchorId="3E9A76BE" wp14:editId="1A9AFE6C">
            <wp:extent cx="6871970" cy="3863340"/>
            <wp:effectExtent l="0" t="0" r="5080" b="381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BA6D" w14:textId="77777777" w:rsidR="00310544" w:rsidRDefault="00310544" w:rsidP="00310544"/>
    <w:p w14:paraId="0E00B0A8" w14:textId="77777777" w:rsidR="00310544" w:rsidRPr="002B6A72" w:rsidRDefault="00310544" w:rsidP="002B6A72">
      <w:pPr>
        <w:pStyle w:val="ListParagraph"/>
        <w:numPr>
          <w:ilvl w:val="0"/>
          <w:numId w:val="13"/>
        </w:numPr>
        <w:shd w:val="clear" w:color="auto" w:fill="FFFFCD"/>
        <w:contextualSpacing w:val="0"/>
        <w:rPr>
          <w:color w:val="595959" w:themeColor="text1" w:themeTint="A6"/>
        </w:rPr>
      </w:pPr>
      <w:r w:rsidRPr="002B6A72">
        <w:rPr>
          <w:color w:val="595959" w:themeColor="text1" w:themeTint="A6"/>
        </w:rPr>
        <w:t xml:space="preserve">Chụp màn hình cửa sổ đã </w:t>
      </w:r>
      <w:r w:rsidRPr="002B6A72">
        <w:rPr>
          <w:b/>
          <w:color w:val="595959" w:themeColor="text1" w:themeTint="A6"/>
        </w:rPr>
        <w:t>CÓ</w:t>
      </w:r>
      <w:r w:rsidRPr="002B6A72">
        <w:rPr>
          <w:color w:val="595959" w:themeColor="text1" w:themeTint="A6"/>
        </w:rPr>
        <w:t xml:space="preserve"> thanh thước – </w:t>
      </w:r>
      <w:r w:rsidRPr="002B6A72">
        <w:rPr>
          <w:b/>
          <w:i/>
          <w:color w:val="595959" w:themeColor="text1" w:themeTint="A6"/>
        </w:rPr>
        <w:t>Ruler</w:t>
      </w:r>
      <w:r w:rsidRPr="002B6A72">
        <w:rPr>
          <w:color w:val="595959" w:themeColor="text1" w:themeTint="A6"/>
        </w:rPr>
        <w:t xml:space="preserve"> và dán vào dòng dưới:</w:t>
      </w:r>
    </w:p>
    <w:p w14:paraId="4B85D454" w14:textId="613ADB57" w:rsidR="00310544" w:rsidRDefault="00FA46B4" w:rsidP="00310544">
      <w:r>
        <w:rPr>
          <w:noProof/>
        </w:rPr>
        <w:drawing>
          <wp:inline distT="0" distB="0" distL="0" distR="0" wp14:anchorId="29FD8FAB" wp14:editId="04B2E1D3">
            <wp:extent cx="6871970" cy="3863340"/>
            <wp:effectExtent l="0" t="0" r="5080" b="381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764D" w14:textId="77777777" w:rsidR="006D1E27" w:rsidRDefault="006D1E27" w:rsidP="00A9090B"/>
    <w:p w14:paraId="7FDA555D" w14:textId="77777777" w:rsidR="006D1E27" w:rsidRPr="0028342D" w:rsidRDefault="006D1E27" w:rsidP="009F24BA">
      <w:pPr>
        <w:pStyle w:val="Heading2"/>
      </w:pPr>
      <w:r w:rsidRPr="0028342D">
        <w:lastRenderedPageBreak/>
        <w:t>Yêu cầu 2</w:t>
      </w:r>
      <w:r w:rsidR="00310544" w:rsidRPr="0028342D">
        <w:t xml:space="preserve"> – Navigation Pane (Cửa sổ duyệt tài liệu)</w:t>
      </w:r>
    </w:p>
    <w:p w14:paraId="7609D87A" w14:textId="77777777" w:rsidR="006D1E27" w:rsidRPr="002B6A72" w:rsidRDefault="00310544" w:rsidP="002B6A72">
      <w:pPr>
        <w:pStyle w:val="ListParagraph"/>
        <w:numPr>
          <w:ilvl w:val="0"/>
          <w:numId w:val="14"/>
        </w:numPr>
        <w:shd w:val="clear" w:color="auto" w:fill="FFFFCD"/>
        <w:contextualSpacing w:val="0"/>
        <w:rPr>
          <w:color w:val="595959" w:themeColor="text1" w:themeTint="A6"/>
        </w:rPr>
      </w:pPr>
      <w:r w:rsidRPr="002B6A72">
        <w:rPr>
          <w:b/>
          <w:color w:val="595959" w:themeColor="text1" w:themeTint="A6"/>
        </w:rPr>
        <w:t>TẮT</w:t>
      </w:r>
      <w:r w:rsidR="006D1E27" w:rsidRPr="002B6A72">
        <w:rPr>
          <w:color w:val="595959" w:themeColor="text1" w:themeTint="A6"/>
        </w:rPr>
        <w:t xml:space="preserve"> cửa sổ duyệt tài liệu – </w:t>
      </w:r>
      <w:r w:rsidR="006D1E27" w:rsidRPr="002B6A72">
        <w:rPr>
          <w:b/>
          <w:i/>
          <w:color w:val="595959" w:themeColor="text1" w:themeTint="A6"/>
        </w:rPr>
        <w:t>Navigation Pane</w:t>
      </w:r>
      <w:r w:rsidR="006D1E27" w:rsidRPr="002B6A72">
        <w:rPr>
          <w:color w:val="595959" w:themeColor="text1" w:themeTint="A6"/>
        </w:rPr>
        <w:t>.</w:t>
      </w:r>
      <w:r w:rsidR="006D1E27" w:rsidRPr="002B6A72">
        <w:rPr>
          <w:b/>
          <w:i/>
          <w:color w:val="595959" w:themeColor="text1" w:themeTint="A6"/>
        </w:rPr>
        <w:t xml:space="preserve"> </w:t>
      </w:r>
      <w:r w:rsidR="006D1E27" w:rsidRPr="002B6A72">
        <w:rPr>
          <w:color w:val="595959" w:themeColor="text1" w:themeTint="A6"/>
        </w:rPr>
        <w:t xml:space="preserve">Chụp màn hình </w:t>
      </w:r>
      <w:r w:rsidRPr="002B6A72">
        <w:rPr>
          <w:color w:val="595959" w:themeColor="text1" w:themeTint="A6"/>
        </w:rPr>
        <w:t xml:space="preserve">đã tắt cửa sổ duyệt tài liệu </w:t>
      </w:r>
      <w:r w:rsidR="006D1E27" w:rsidRPr="002B6A72">
        <w:rPr>
          <w:color w:val="595959" w:themeColor="text1" w:themeTint="A6"/>
        </w:rPr>
        <w:t xml:space="preserve">và dán vào </w:t>
      </w:r>
      <w:r w:rsidRPr="002B6A72">
        <w:rPr>
          <w:color w:val="595959" w:themeColor="text1" w:themeTint="A6"/>
        </w:rPr>
        <w:t>dòng dưới:</w:t>
      </w:r>
    </w:p>
    <w:p w14:paraId="72C2BEB9" w14:textId="2D20FA40" w:rsidR="00310544" w:rsidRDefault="00FA46B4" w:rsidP="00310544">
      <w:r>
        <w:rPr>
          <w:noProof/>
        </w:rPr>
        <w:drawing>
          <wp:inline distT="0" distB="0" distL="0" distR="0" wp14:anchorId="652D32FA" wp14:editId="2446E45C">
            <wp:extent cx="6871970" cy="3863340"/>
            <wp:effectExtent l="0" t="0" r="5080" b="3810"/>
            <wp:docPr id="21" name="Picture 2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A988" w14:textId="77777777" w:rsidR="00310544" w:rsidRDefault="00310544" w:rsidP="00310544"/>
    <w:p w14:paraId="244396A8" w14:textId="77777777" w:rsidR="00310544" w:rsidRPr="002B6A72" w:rsidRDefault="008A2D86" w:rsidP="002B6A72">
      <w:pPr>
        <w:pStyle w:val="ListParagraph"/>
        <w:numPr>
          <w:ilvl w:val="0"/>
          <w:numId w:val="14"/>
        </w:numPr>
        <w:shd w:val="clear" w:color="auto" w:fill="FFFFCD"/>
        <w:contextualSpacing w:val="0"/>
        <w:rPr>
          <w:color w:val="595959" w:themeColor="text1" w:themeTint="A6"/>
        </w:rPr>
      </w:pPr>
      <w:r w:rsidRPr="002B6A72">
        <w:rPr>
          <w:b/>
          <w:color w:val="595959" w:themeColor="text1" w:themeTint="A6"/>
        </w:rPr>
        <w:t>BẬT</w:t>
      </w:r>
      <w:r w:rsidR="00310544" w:rsidRPr="002B6A72">
        <w:rPr>
          <w:color w:val="595959" w:themeColor="text1" w:themeTint="A6"/>
        </w:rPr>
        <w:t xml:space="preserve"> cửa sổ duyệt tài liệu – </w:t>
      </w:r>
      <w:r w:rsidR="00310544" w:rsidRPr="002B6A72">
        <w:rPr>
          <w:b/>
          <w:i/>
          <w:color w:val="595959" w:themeColor="text1" w:themeTint="A6"/>
        </w:rPr>
        <w:t>Navigation Pane</w:t>
      </w:r>
      <w:r w:rsidR="00310544" w:rsidRPr="002B6A72">
        <w:rPr>
          <w:color w:val="595959" w:themeColor="text1" w:themeTint="A6"/>
        </w:rPr>
        <w:t>.</w:t>
      </w:r>
      <w:r w:rsidR="00310544" w:rsidRPr="002B6A72">
        <w:rPr>
          <w:b/>
          <w:i/>
          <w:color w:val="595959" w:themeColor="text1" w:themeTint="A6"/>
        </w:rPr>
        <w:t xml:space="preserve"> </w:t>
      </w:r>
      <w:r w:rsidR="00310544" w:rsidRPr="002B6A72">
        <w:rPr>
          <w:color w:val="595959" w:themeColor="text1" w:themeTint="A6"/>
        </w:rPr>
        <w:t xml:space="preserve">Chụp màn hình đã </w:t>
      </w:r>
      <w:r w:rsidRPr="002B6A72">
        <w:rPr>
          <w:color w:val="595959" w:themeColor="text1" w:themeTint="A6"/>
        </w:rPr>
        <w:t>bật</w:t>
      </w:r>
      <w:r w:rsidR="00310544" w:rsidRPr="002B6A72">
        <w:rPr>
          <w:color w:val="595959" w:themeColor="text1" w:themeTint="A6"/>
        </w:rPr>
        <w:t xml:space="preserve"> cửa sổ duyệt tài liệu và dán vào dòng dưới:</w:t>
      </w:r>
    </w:p>
    <w:p w14:paraId="4FF7731D" w14:textId="01A9BC12" w:rsidR="00310544" w:rsidRDefault="00FA46B4" w:rsidP="00310544">
      <w:r>
        <w:rPr>
          <w:noProof/>
        </w:rPr>
        <w:lastRenderedPageBreak/>
        <w:drawing>
          <wp:inline distT="0" distB="0" distL="0" distR="0" wp14:anchorId="67A0B95B" wp14:editId="09945B46">
            <wp:extent cx="6871970" cy="3863340"/>
            <wp:effectExtent l="0" t="0" r="5080" b="381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EF55" w14:textId="77777777" w:rsidR="00310544" w:rsidRDefault="00310544" w:rsidP="00310544"/>
    <w:p w14:paraId="42757AE0" w14:textId="77777777" w:rsidR="006D1E27" w:rsidRDefault="006D1E27" w:rsidP="009F24BA">
      <w:pPr>
        <w:pStyle w:val="Heading2"/>
      </w:pPr>
      <w:r>
        <w:t>Yêu cầu 3</w:t>
      </w:r>
      <w:r w:rsidR="00756BD1">
        <w:t xml:space="preserve"> – Sắp xếp cửa sổ</w:t>
      </w:r>
    </w:p>
    <w:p w14:paraId="2FF7CBE7" w14:textId="77777777" w:rsidR="00B32E0A" w:rsidRDefault="00B32E0A" w:rsidP="006D5030">
      <w:pPr>
        <w:pStyle w:val="ListParagraph"/>
        <w:shd w:val="clear" w:color="auto" w:fill="FFFFCD"/>
        <w:ind w:left="567"/>
        <w:contextualSpacing w:val="0"/>
        <w:rPr>
          <w:color w:val="595959" w:themeColor="text1" w:themeTint="A6"/>
        </w:rPr>
      </w:pPr>
      <w:r>
        <w:rPr>
          <w:color w:val="595959" w:themeColor="text1" w:themeTint="A6"/>
        </w:rPr>
        <w:t xml:space="preserve">Lưu (Save – </w:t>
      </w:r>
      <w:r w:rsidRPr="00B32E0A">
        <w:rPr>
          <w:b/>
          <w:i/>
          <w:color w:val="595959" w:themeColor="text1" w:themeTint="A6"/>
        </w:rPr>
        <w:t>Ctrl +S</w:t>
      </w:r>
      <w:r>
        <w:rPr>
          <w:color w:val="595959" w:themeColor="text1" w:themeTint="A6"/>
        </w:rPr>
        <w:t>) file hiện hành</w:t>
      </w:r>
      <w:r w:rsidR="00244F46">
        <w:rPr>
          <w:color w:val="595959" w:themeColor="text1" w:themeTint="A6"/>
        </w:rPr>
        <w:t xml:space="preserve"> (chú ý tên file dạng </w:t>
      </w:r>
      <w:r w:rsidR="00244F46" w:rsidRPr="00B32E0A">
        <w:rPr>
          <w:b/>
          <w:i/>
          <w:color w:val="595959" w:themeColor="text1" w:themeTint="A6"/>
        </w:rPr>
        <w:t>MSV_HoVaTen_Word2016.docx</w:t>
      </w:r>
      <w:r w:rsidR="00244F46" w:rsidRPr="00244F46">
        <w:rPr>
          <w:color w:val="595959" w:themeColor="text1" w:themeTint="A6"/>
        </w:rPr>
        <w:t>)</w:t>
      </w:r>
      <w:r>
        <w:rPr>
          <w:color w:val="595959" w:themeColor="text1" w:themeTint="A6"/>
        </w:rPr>
        <w:t>.</w:t>
      </w:r>
    </w:p>
    <w:p w14:paraId="50561F4E" w14:textId="77777777" w:rsidR="006D1E27" w:rsidRDefault="00244F46" w:rsidP="006D5030">
      <w:pPr>
        <w:pStyle w:val="ListParagraph"/>
        <w:shd w:val="clear" w:color="auto" w:fill="FFFFCD"/>
        <w:ind w:left="567"/>
        <w:contextualSpacing w:val="0"/>
        <w:rPr>
          <w:color w:val="595959" w:themeColor="text1" w:themeTint="A6"/>
        </w:rPr>
      </w:pPr>
      <w:r>
        <w:rPr>
          <w:color w:val="595959" w:themeColor="text1" w:themeTint="A6"/>
        </w:rPr>
        <w:t xml:space="preserve">Tạo file mới giống file hiện hành và đặt </w:t>
      </w:r>
      <w:r w:rsidR="005503C6" w:rsidRPr="006D5030">
        <w:rPr>
          <w:color w:val="595959" w:themeColor="text1" w:themeTint="A6"/>
        </w:rPr>
        <w:t xml:space="preserve">tên dạng </w:t>
      </w:r>
      <w:r w:rsidR="005503C6" w:rsidRPr="006D5030">
        <w:rPr>
          <w:b/>
          <w:i/>
          <w:color w:val="595959" w:themeColor="text1" w:themeTint="A6"/>
        </w:rPr>
        <w:t>MSV_Ho</w:t>
      </w:r>
      <w:r w:rsidR="008D1F1F">
        <w:rPr>
          <w:b/>
          <w:i/>
          <w:color w:val="595959" w:themeColor="text1" w:themeTint="A6"/>
        </w:rPr>
        <w:t>VaT</w:t>
      </w:r>
      <w:r w:rsidR="005503C6" w:rsidRPr="006D5030">
        <w:rPr>
          <w:b/>
          <w:i/>
          <w:color w:val="595959" w:themeColor="text1" w:themeTint="A6"/>
        </w:rPr>
        <w:t>en_Draft.docx</w:t>
      </w:r>
      <w:r w:rsidR="00B32E0A">
        <w:rPr>
          <w:color w:val="595959" w:themeColor="text1" w:themeTint="A6"/>
        </w:rPr>
        <w:t xml:space="preserve"> t</w:t>
      </w:r>
      <w:r w:rsidR="00B32E0A" w:rsidRPr="006D5030">
        <w:rPr>
          <w:color w:val="595959" w:themeColor="text1" w:themeTint="A6"/>
        </w:rPr>
        <w:t>rong thư mục của bạ</w:t>
      </w:r>
      <w:r>
        <w:rPr>
          <w:color w:val="595959" w:themeColor="text1" w:themeTint="A6"/>
        </w:rPr>
        <w:t xml:space="preserve">n </w:t>
      </w:r>
      <w:r w:rsidRPr="00244F46">
        <w:rPr>
          <w:i/>
          <w:color w:val="595959" w:themeColor="text1" w:themeTint="A6"/>
          <w:sz w:val="22"/>
        </w:rPr>
        <w:t xml:space="preserve">(Gợi ý: sử dụng </w:t>
      </w:r>
      <w:r w:rsidRPr="00244F46">
        <w:rPr>
          <w:b/>
          <w:i/>
          <w:color w:val="595959" w:themeColor="text1" w:themeTint="A6"/>
          <w:sz w:val="22"/>
        </w:rPr>
        <w:t>Save As</w:t>
      </w:r>
      <w:r w:rsidRPr="00244F46">
        <w:rPr>
          <w:i/>
          <w:color w:val="595959" w:themeColor="text1" w:themeTint="A6"/>
          <w:sz w:val="22"/>
        </w:rPr>
        <w:t xml:space="preserve">, hoặc đóng file hiện hành </w:t>
      </w:r>
      <w:r w:rsidRPr="00244F46">
        <w:rPr>
          <w:i/>
          <w:color w:val="595959" w:themeColor="text1" w:themeTint="A6"/>
          <w:sz w:val="22"/>
        </w:rPr>
        <w:sym w:font="Wingdings" w:char="F0E0"/>
      </w:r>
      <w:r w:rsidRPr="00244F46">
        <w:rPr>
          <w:i/>
          <w:color w:val="595959" w:themeColor="text1" w:themeTint="A6"/>
          <w:sz w:val="22"/>
        </w:rPr>
        <w:t xml:space="preserve"> về thư mục</w:t>
      </w:r>
      <w:r>
        <w:rPr>
          <w:i/>
          <w:color w:val="595959" w:themeColor="text1" w:themeTint="A6"/>
          <w:sz w:val="22"/>
        </w:rPr>
        <w:t xml:space="preserve"> chứa</w:t>
      </w:r>
      <w:r w:rsidRPr="00244F46">
        <w:rPr>
          <w:i/>
          <w:color w:val="595959" w:themeColor="text1" w:themeTint="A6"/>
          <w:sz w:val="22"/>
        </w:rPr>
        <w:t xml:space="preserve"> file Copy, Paste file </w:t>
      </w:r>
      <w:r w:rsidRPr="00244F46">
        <w:rPr>
          <w:b/>
          <w:i/>
          <w:color w:val="595959" w:themeColor="text1" w:themeTint="A6"/>
          <w:sz w:val="22"/>
        </w:rPr>
        <w:t xml:space="preserve">MSV_HoVaTen_Word2016.docx </w:t>
      </w:r>
      <w:r w:rsidRPr="00244F46">
        <w:rPr>
          <w:i/>
          <w:color w:val="595959" w:themeColor="text1" w:themeTint="A6"/>
          <w:sz w:val="22"/>
        </w:rPr>
        <w:t>và đổi tên file)</w:t>
      </w:r>
    </w:p>
    <w:p w14:paraId="12FBCAA1" w14:textId="77777777" w:rsidR="00B32E0A" w:rsidRPr="006D5030" w:rsidRDefault="00B32E0A" w:rsidP="006D5030">
      <w:pPr>
        <w:pStyle w:val="ListParagraph"/>
        <w:shd w:val="clear" w:color="auto" w:fill="FFFFCD"/>
        <w:ind w:left="567"/>
        <w:contextualSpacing w:val="0"/>
        <w:rPr>
          <w:color w:val="595959" w:themeColor="text1" w:themeTint="A6"/>
        </w:rPr>
      </w:pPr>
      <w:r>
        <w:rPr>
          <w:color w:val="595959" w:themeColor="text1" w:themeTint="A6"/>
        </w:rPr>
        <w:t xml:space="preserve">Mở </w:t>
      </w:r>
      <w:r w:rsidR="00244F46">
        <w:rPr>
          <w:color w:val="595959" w:themeColor="text1" w:themeTint="A6"/>
        </w:rPr>
        <w:t xml:space="preserve">2 file (Open) </w:t>
      </w:r>
      <w:r w:rsidRPr="00B32E0A">
        <w:rPr>
          <w:b/>
          <w:i/>
          <w:color w:val="595959" w:themeColor="text1" w:themeTint="A6"/>
        </w:rPr>
        <w:t>MSV_HoVaTen_Word2016.docx</w:t>
      </w:r>
      <w:r w:rsidR="00244F46">
        <w:rPr>
          <w:color w:val="595959" w:themeColor="text1" w:themeTint="A6"/>
        </w:rPr>
        <w:t xml:space="preserve"> và </w:t>
      </w:r>
      <w:r w:rsidR="00244F46" w:rsidRPr="006D5030">
        <w:rPr>
          <w:b/>
          <w:i/>
          <w:color w:val="595959" w:themeColor="text1" w:themeTint="A6"/>
        </w:rPr>
        <w:t>MSV_Ho</w:t>
      </w:r>
      <w:r w:rsidR="00244F46">
        <w:rPr>
          <w:b/>
          <w:i/>
          <w:color w:val="595959" w:themeColor="text1" w:themeTint="A6"/>
        </w:rPr>
        <w:t>VaT</w:t>
      </w:r>
      <w:r w:rsidR="00244F46" w:rsidRPr="006D5030">
        <w:rPr>
          <w:b/>
          <w:i/>
          <w:color w:val="595959" w:themeColor="text1" w:themeTint="A6"/>
        </w:rPr>
        <w:t>en_Draft.docx</w:t>
      </w:r>
    </w:p>
    <w:p w14:paraId="60994D6A" w14:textId="77777777" w:rsidR="000A70C0" w:rsidRDefault="000A70C0" w:rsidP="000A70C0"/>
    <w:p w14:paraId="743BCDEC" w14:textId="77777777" w:rsidR="0031370B" w:rsidRPr="003D4E82" w:rsidRDefault="00B32E0A" w:rsidP="006D5030">
      <w:pPr>
        <w:pStyle w:val="ListParagraph"/>
        <w:numPr>
          <w:ilvl w:val="0"/>
          <w:numId w:val="7"/>
        </w:numPr>
        <w:shd w:val="clear" w:color="auto" w:fill="FFFFCD"/>
        <w:contextualSpacing w:val="0"/>
        <w:rPr>
          <w:color w:val="595959" w:themeColor="text1" w:themeTint="A6"/>
        </w:rPr>
      </w:pPr>
      <w:r>
        <w:rPr>
          <w:color w:val="595959" w:themeColor="text1" w:themeTint="A6"/>
        </w:rPr>
        <w:t>S</w:t>
      </w:r>
      <w:r w:rsidR="0031370B" w:rsidRPr="003D4E82">
        <w:rPr>
          <w:color w:val="595959" w:themeColor="text1" w:themeTint="A6"/>
        </w:rPr>
        <w:t xml:space="preserve">ắp xếp theo chiều </w:t>
      </w:r>
      <w:r w:rsidR="0031370B" w:rsidRPr="003D4E82">
        <w:rPr>
          <w:b/>
          <w:i/>
          <w:color w:val="595959" w:themeColor="text1" w:themeTint="A6"/>
        </w:rPr>
        <w:t>ngang</w:t>
      </w:r>
      <w:r w:rsidR="0031370B" w:rsidRPr="003D4E82">
        <w:rPr>
          <w:color w:val="595959" w:themeColor="text1" w:themeTint="A6"/>
        </w:rPr>
        <w:t xml:space="preserve"> </w:t>
      </w:r>
      <w:r w:rsidR="001B4BD8" w:rsidRPr="003D4E82">
        <w:rPr>
          <w:color w:val="595959" w:themeColor="text1" w:themeTint="A6"/>
        </w:rPr>
        <w:t xml:space="preserve">2 văn bản đang mở </w:t>
      </w:r>
      <w:r w:rsidR="0031370B" w:rsidRPr="003D4E82">
        <w:rPr>
          <w:color w:val="595959" w:themeColor="text1" w:themeTint="A6"/>
        </w:rPr>
        <w:t xml:space="preserve">- </w:t>
      </w:r>
      <w:r w:rsidR="0031370B" w:rsidRPr="003D4E82">
        <w:rPr>
          <w:b/>
          <w:i/>
          <w:color w:val="595959" w:themeColor="text1" w:themeTint="A6"/>
        </w:rPr>
        <w:t>Arrange All</w:t>
      </w:r>
      <w:r>
        <w:rPr>
          <w:color w:val="595959" w:themeColor="text1" w:themeTint="A6"/>
        </w:rPr>
        <w:t xml:space="preserve">. </w:t>
      </w:r>
      <w:r w:rsidRPr="003D4E82">
        <w:rPr>
          <w:color w:val="595959" w:themeColor="text1" w:themeTint="A6"/>
        </w:rPr>
        <w:t>Chụp màn hình</w:t>
      </w:r>
      <w:r>
        <w:rPr>
          <w:color w:val="595959" w:themeColor="text1" w:themeTint="A6"/>
        </w:rPr>
        <w:t xml:space="preserve"> và</w:t>
      </w:r>
      <w:r w:rsidR="0031370B" w:rsidRPr="003D4E82">
        <w:rPr>
          <w:color w:val="595959" w:themeColor="text1" w:themeTint="A6"/>
        </w:rPr>
        <w:t xml:space="preserve"> dán vào </w:t>
      </w:r>
      <w:r w:rsidR="000A70C0" w:rsidRPr="003D4E82">
        <w:rPr>
          <w:color w:val="595959" w:themeColor="text1" w:themeTint="A6"/>
        </w:rPr>
        <w:t>dòng dưới</w:t>
      </w:r>
      <w:r w:rsidR="003D4E82">
        <w:rPr>
          <w:color w:val="595959" w:themeColor="text1" w:themeTint="A6"/>
        </w:rPr>
        <w:t xml:space="preserve"> đây</w:t>
      </w:r>
      <w:r w:rsidR="000A70C0" w:rsidRPr="003D4E82">
        <w:rPr>
          <w:color w:val="595959" w:themeColor="text1" w:themeTint="A6"/>
        </w:rPr>
        <w:t>:</w:t>
      </w:r>
    </w:p>
    <w:p w14:paraId="3557BE96" w14:textId="030C8921" w:rsidR="000A70C0" w:rsidRDefault="00991C68" w:rsidP="00E17E3E">
      <w:r>
        <w:rPr>
          <w:noProof/>
        </w:rPr>
        <w:lastRenderedPageBreak/>
        <w:drawing>
          <wp:inline distT="0" distB="0" distL="0" distR="0" wp14:anchorId="12F5734F" wp14:editId="337000AC">
            <wp:extent cx="6871970" cy="3863340"/>
            <wp:effectExtent l="0" t="0" r="5080" b="3810"/>
            <wp:docPr id="1377" name="Picture 137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" name="Picture 1377" descr="Graphical user interface, text, application, Wo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7510B" w14:textId="77777777" w:rsidR="000A70C0" w:rsidRDefault="000A70C0" w:rsidP="00E17E3E"/>
    <w:p w14:paraId="1F2CD097" w14:textId="77777777" w:rsidR="0031370B" w:rsidRPr="00AD08DB" w:rsidRDefault="00AD08DB" w:rsidP="006D5030">
      <w:pPr>
        <w:pStyle w:val="ListParagraph"/>
        <w:numPr>
          <w:ilvl w:val="0"/>
          <w:numId w:val="7"/>
        </w:numPr>
        <w:shd w:val="clear" w:color="auto" w:fill="FFFFCD"/>
        <w:contextualSpacing w:val="0"/>
        <w:rPr>
          <w:color w:val="595959" w:themeColor="text1" w:themeTint="A6"/>
        </w:rPr>
      </w:pPr>
      <w:r w:rsidRPr="00AD08DB">
        <w:rPr>
          <w:color w:val="595959" w:themeColor="text1" w:themeTint="A6"/>
        </w:rPr>
        <w:t>S</w:t>
      </w:r>
      <w:r w:rsidR="0031370B" w:rsidRPr="00AD08DB">
        <w:rPr>
          <w:color w:val="595959" w:themeColor="text1" w:themeTint="A6"/>
        </w:rPr>
        <w:t xml:space="preserve">ắp xếp theo chiều </w:t>
      </w:r>
      <w:r w:rsidR="0031370B" w:rsidRPr="00AD08DB">
        <w:rPr>
          <w:b/>
          <w:i/>
          <w:color w:val="595959" w:themeColor="text1" w:themeTint="A6"/>
        </w:rPr>
        <w:t>dọc</w:t>
      </w:r>
      <w:r w:rsidR="0031370B" w:rsidRPr="00AD08DB">
        <w:rPr>
          <w:color w:val="595959" w:themeColor="text1" w:themeTint="A6"/>
        </w:rPr>
        <w:t xml:space="preserve"> </w:t>
      </w:r>
      <w:r w:rsidR="001B4BD8" w:rsidRPr="00AD08DB">
        <w:rPr>
          <w:color w:val="595959" w:themeColor="text1" w:themeTint="A6"/>
        </w:rPr>
        <w:t xml:space="preserve">2 văn bản đang mở </w:t>
      </w:r>
      <w:r w:rsidR="0031370B" w:rsidRPr="00AD08DB">
        <w:rPr>
          <w:color w:val="595959" w:themeColor="text1" w:themeTint="A6"/>
        </w:rPr>
        <w:t xml:space="preserve">- </w:t>
      </w:r>
      <w:r w:rsidR="0031370B" w:rsidRPr="00AD08DB">
        <w:rPr>
          <w:b/>
          <w:i/>
          <w:color w:val="595959" w:themeColor="text1" w:themeTint="A6"/>
        </w:rPr>
        <w:t>View Side by Side</w:t>
      </w:r>
      <w:r w:rsidRPr="00AD08DB">
        <w:rPr>
          <w:b/>
          <w:i/>
          <w:color w:val="595959" w:themeColor="text1" w:themeTint="A6"/>
        </w:rPr>
        <w:t xml:space="preserve">. </w:t>
      </w:r>
      <w:r w:rsidRPr="00AD08DB">
        <w:rPr>
          <w:color w:val="595959" w:themeColor="text1" w:themeTint="A6"/>
        </w:rPr>
        <w:t>Chụp màn hình và dán vào dòng dưới đây:</w:t>
      </w:r>
    </w:p>
    <w:p w14:paraId="154AF02D" w14:textId="77777777" w:rsidR="00E17E3E" w:rsidRDefault="00E17E3E" w:rsidP="00E17E3E"/>
    <w:p w14:paraId="76ECA51E" w14:textId="2F5F8496" w:rsidR="00E17E3E" w:rsidRDefault="00991C68" w:rsidP="00E17E3E">
      <w:r>
        <w:rPr>
          <w:noProof/>
        </w:rPr>
        <w:drawing>
          <wp:inline distT="0" distB="0" distL="0" distR="0" wp14:anchorId="7E6E3539" wp14:editId="5C7B9887">
            <wp:extent cx="6871970" cy="3863340"/>
            <wp:effectExtent l="0" t="0" r="5080" b="3810"/>
            <wp:docPr id="1378" name="Picture 137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" name="Picture 1378" descr="Graphical user interface, application, Wo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67A2" w14:textId="77777777" w:rsidR="00E17E3E" w:rsidRDefault="00E17E3E" w:rsidP="00E17E3E"/>
    <w:p w14:paraId="389F95E2" w14:textId="77777777" w:rsidR="00531350" w:rsidRDefault="00AD0F24" w:rsidP="00AD0F24">
      <w:pPr>
        <w:pStyle w:val="Heading1"/>
      </w:pPr>
      <w:r>
        <w:t>Bài tậ</w:t>
      </w:r>
      <w:r w:rsidR="00E17E3E">
        <w:t>p 6</w:t>
      </w:r>
      <w:r>
        <w:t xml:space="preserve"> – Tìm kiếm</w:t>
      </w:r>
    </w:p>
    <w:p w14:paraId="5D45C575" w14:textId="77777777" w:rsidR="00AD0F24" w:rsidRDefault="00AD0F24" w:rsidP="009F24BA">
      <w:pPr>
        <w:pStyle w:val="Heading2"/>
      </w:pPr>
      <w:r>
        <w:t xml:space="preserve">Yêu cầu </w:t>
      </w:r>
      <w:r w:rsidR="00756BD1">
        <w:t xml:space="preserve">– Find </w:t>
      </w:r>
    </w:p>
    <w:p w14:paraId="58B508D9" w14:textId="77777777" w:rsidR="00AD0F24" w:rsidRPr="00546CD7" w:rsidRDefault="0072505B" w:rsidP="00546CD7">
      <w:pPr>
        <w:shd w:val="clear" w:color="auto" w:fill="FFFFCD"/>
        <w:ind w:left="567"/>
        <w:rPr>
          <w:color w:val="595959" w:themeColor="text1" w:themeTint="A6"/>
        </w:rPr>
      </w:pPr>
      <w:r w:rsidRPr="00546CD7">
        <w:rPr>
          <w:color w:val="595959" w:themeColor="text1" w:themeTint="A6"/>
        </w:rPr>
        <w:t>Tìm các từ “</w:t>
      </w:r>
      <w:r w:rsidRPr="00546CD7">
        <w:rPr>
          <w:b/>
          <w:i/>
          <w:color w:val="595959" w:themeColor="text1" w:themeTint="A6"/>
        </w:rPr>
        <w:t>Navigation</w:t>
      </w:r>
      <w:r w:rsidR="00361573" w:rsidRPr="00546CD7">
        <w:rPr>
          <w:color w:val="595959" w:themeColor="text1" w:themeTint="A6"/>
        </w:rPr>
        <w:t>” trong văn bản hiện hành</w:t>
      </w:r>
      <w:r w:rsidRPr="00546CD7">
        <w:rPr>
          <w:color w:val="595959" w:themeColor="text1" w:themeTint="A6"/>
        </w:rPr>
        <w:t xml:space="preserve">. Chụp màn hình kết quả tìm kiếm </w:t>
      </w:r>
      <w:r w:rsidR="00756BD1" w:rsidRPr="00546CD7">
        <w:rPr>
          <w:color w:val="595959" w:themeColor="text1" w:themeTint="A6"/>
        </w:rPr>
        <w:t xml:space="preserve">(Navigation Pane </w:t>
      </w:r>
      <w:r w:rsidR="00756BD1" w:rsidRPr="00546CD7">
        <w:rPr>
          <w:color w:val="595959" w:themeColor="text1" w:themeTint="A6"/>
        </w:rPr>
        <w:sym w:font="Wingdings" w:char="F0E0"/>
      </w:r>
      <w:r w:rsidR="00756BD1" w:rsidRPr="00546CD7">
        <w:rPr>
          <w:color w:val="595959" w:themeColor="text1" w:themeTint="A6"/>
        </w:rPr>
        <w:t xml:space="preserve"> Result</w:t>
      </w:r>
      <w:r w:rsidR="0067529A">
        <w:rPr>
          <w:color w:val="595959" w:themeColor="text1" w:themeTint="A6"/>
        </w:rPr>
        <w:t>s</w:t>
      </w:r>
      <w:r w:rsidR="00756BD1" w:rsidRPr="00546CD7">
        <w:rPr>
          <w:color w:val="595959" w:themeColor="text1" w:themeTint="A6"/>
        </w:rPr>
        <w:t xml:space="preserve">) </w:t>
      </w:r>
      <w:r w:rsidRPr="00546CD7">
        <w:rPr>
          <w:color w:val="595959" w:themeColor="text1" w:themeTint="A6"/>
        </w:rPr>
        <w:t xml:space="preserve">và dán vào </w:t>
      </w:r>
      <w:r w:rsidR="00756BD1" w:rsidRPr="00546CD7">
        <w:rPr>
          <w:color w:val="595959" w:themeColor="text1" w:themeTint="A6"/>
        </w:rPr>
        <w:t>dòng dưới</w:t>
      </w:r>
      <w:r w:rsidR="005A181A" w:rsidRPr="00546CD7">
        <w:rPr>
          <w:color w:val="595959" w:themeColor="text1" w:themeTint="A6"/>
        </w:rPr>
        <w:t>:</w:t>
      </w:r>
    </w:p>
    <w:p w14:paraId="34214386" w14:textId="4C8D6CA4" w:rsidR="0072505B" w:rsidRDefault="00CE27D1" w:rsidP="0072505B">
      <w:r>
        <w:rPr>
          <w:noProof/>
        </w:rPr>
        <w:drawing>
          <wp:inline distT="0" distB="0" distL="0" distR="0" wp14:anchorId="688DA85E" wp14:editId="6550D550">
            <wp:extent cx="6871970" cy="3863340"/>
            <wp:effectExtent l="0" t="0" r="5080" b="3810"/>
            <wp:docPr id="1379" name="Picture 137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" name="Picture 1379" descr="Graphical user interface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84B96" w14:textId="77777777" w:rsidR="00881BFC" w:rsidRDefault="00881BFC" w:rsidP="0072505B"/>
    <w:p w14:paraId="53E8A683" w14:textId="77777777" w:rsidR="00881BFC" w:rsidRDefault="00881BFC" w:rsidP="00881BFC">
      <w:pPr>
        <w:pStyle w:val="Heading1"/>
      </w:pPr>
      <w:r>
        <w:t>Bài tậ</w:t>
      </w:r>
      <w:r w:rsidR="00E17E3E">
        <w:t>p 7</w:t>
      </w:r>
      <w:r>
        <w:t xml:space="preserve"> – Export</w:t>
      </w:r>
    </w:p>
    <w:p w14:paraId="1F48D485" w14:textId="77777777" w:rsidR="00881BFC" w:rsidRPr="00546CD7" w:rsidRDefault="00881BFC" w:rsidP="00E17E3E">
      <w:pPr>
        <w:pStyle w:val="ListParagraph"/>
        <w:numPr>
          <w:ilvl w:val="0"/>
          <w:numId w:val="15"/>
        </w:numPr>
        <w:shd w:val="clear" w:color="auto" w:fill="FFFFCD"/>
        <w:contextualSpacing w:val="0"/>
        <w:rPr>
          <w:color w:val="595959" w:themeColor="text1" w:themeTint="A6"/>
        </w:rPr>
      </w:pPr>
      <w:r w:rsidRPr="00546CD7">
        <w:rPr>
          <w:color w:val="595959" w:themeColor="text1" w:themeTint="A6"/>
          <w:spacing w:val="-6"/>
        </w:rPr>
        <w:t>Lưu</w:t>
      </w:r>
      <w:r w:rsidRPr="00546CD7">
        <w:rPr>
          <w:color w:val="595959" w:themeColor="text1" w:themeTint="A6"/>
        </w:rPr>
        <w:t xml:space="preserve"> văn bản </w:t>
      </w:r>
      <w:r w:rsidR="00756BD1" w:rsidRPr="00546CD7">
        <w:rPr>
          <w:color w:val="595959" w:themeColor="text1" w:themeTint="A6"/>
        </w:rPr>
        <w:t>kiểu</w:t>
      </w:r>
      <w:r w:rsidRPr="00546CD7">
        <w:rPr>
          <w:color w:val="595959" w:themeColor="text1" w:themeTint="A6"/>
        </w:rPr>
        <w:t xml:space="preserve"> file PDF với tên</w:t>
      </w:r>
      <w:r w:rsidR="00756BD1" w:rsidRPr="00546CD7">
        <w:rPr>
          <w:color w:val="595959" w:themeColor="text1" w:themeTint="A6"/>
        </w:rPr>
        <w:t xml:space="preserve"> dạng</w:t>
      </w:r>
      <w:r w:rsidRPr="00546CD7">
        <w:rPr>
          <w:color w:val="595959" w:themeColor="text1" w:themeTint="A6"/>
        </w:rPr>
        <w:t xml:space="preserve"> </w:t>
      </w:r>
      <w:r w:rsidRPr="00546CD7">
        <w:rPr>
          <w:b/>
          <w:i/>
          <w:color w:val="595959" w:themeColor="text1" w:themeTint="A6"/>
        </w:rPr>
        <w:t>MSV_Hoten_</w:t>
      </w:r>
      <w:r w:rsidR="00E17E3E">
        <w:rPr>
          <w:b/>
          <w:i/>
          <w:color w:val="595959" w:themeColor="text1" w:themeTint="A6"/>
        </w:rPr>
        <w:t>PDF</w:t>
      </w:r>
      <w:r w:rsidRPr="00546CD7">
        <w:rPr>
          <w:b/>
          <w:i/>
          <w:color w:val="595959" w:themeColor="text1" w:themeTint="A6"/>
        </w:rPr>
        <w:t>.pdf</w:t>
      </w:r>
    </w:p>
    <w:p w14:paraId="480DBF7E" w14:textId="77777777" w:rsidR="001B4BD8" w:rsidRPr="00546CD7" w:rsidRDefault="001B4BD8" w:rsidP="00E17E3E">
      <w:pPr>
        <w:pStyle w:val="ListParagraph"/>
        <w:numPr>
          <w:ilvl w:val="0"/>
          <w:numId w:val="15"/>
        </w:numPr>
        <w:shd w:val="clear" w:color="auto" w:fill="FFFFCD"/>
        <w:spacing w:before="240"/>
        <w:contextualSpacing w:val="0"/>
        <w:rPr>
          <w:color w:val="595959" w:themeColor="text1" w:themeTint="A6"/>
        </w:rPr>
      </w:pPr>
      <w:r w:rsidRPr="00546CD7">
        <w:rPr>
          <w:color w:val="595959" w:themeColor="text1" w:themeTint="A6"/>
          <w:spacing w:val="-6"/>
        </w:rPr>
        <w:t>Xem song song file hiện hành (file Word) và file PDF trên</w:t>
      </w:r>
    </w:p>
    <w:p w14:paraId="5278220F" w14:textId="77777777" w:rsidR="001B4BD8" w:rsidRPr="00546CD7" w:rsidRDefault="001B4BD8" w:rsidP="00E17E3E">
      <w:pPr>
        <w:pStyle w:val="ListParagraph"/>
        <w:shd w:val="clear" w:color="auto" w:fill="FFFFCD"/>
        <w:ind w:left="567" w:firstLine="153"/>
        <w:contextualSpacing w:val="0"/>
        <w:rPr>
          <w:color w:val="595959" w:themeColor="text1" w:themeTint="A6"/>
          <w:spacing w:val="-6"/>
        </w:rPr>
      </w:pPr>
      <w:r w:rsidRPr="00546CD7">
        <w:rPr>
          <w:color w:val="595959" w:themeColor="text1" w:themeTint="A6"/>
          <w:spacing w:val="-6"/>
        </w:rPr>
        <w:t xml:space="preserve">  </w:t>
      </w:r>
      <w:r w:rsidRPr="00546CD7">
        <w:rPr>
          <w:b/>
          <w:i/>
          <w:color w:val="595959" w:themeColor="text1" w:themeTint="A6"/>
          <w:spacing w:val="-6"/>
          <w:u w:val="single"/>
        </w:rPr>
        <w:t>Gợi ý</w:t>
      </w:r>
      <w:r w:rsidRPr="00546CD7">
        <w:rPr>
          <w:color w:val="595959" w:themeColor="text1" w:themeTint="A6"/>
          <w:spacing w:val="-6"/>
        </w:rPr>
        <w:t xml:space="preserve">: chọn file </w:t>
      </w:r>
      <w:r w:rsidRPr="00546CD7">
        <w:rPr>
          <w:b/>
          <w:i/>
          <w:color w:val="595959" w:themeColor="text1" w:themeTint="A6"/>
          <w:spacing w:val="-6"/>
        </w:rPr>
        <w:t>Word</w:t>
      </w:r>
      <w:r w:rsidRPr="00546CD7">
        <w:rPr>
          <w:color w:val="595959" w:themeColor="text1" w:themeTint="A6"/>
          <w:spacing w:val="-6"/>
        </w:rPr>
        <w:t xml:space="preserve"> sử dụng phím </w:t>
      </w:r>
      <w:r w:rsidRPr="00546CD7">
        <w:rPr>
          <w:noProof/>
          <w:color w:val="595959" w:themeColor="text1" w:themeTint="A6"/>
          <w:lang w:val="vi-VN" w:eastAsia="vi-VN"/>
        </w:rPr>
        <w:drawing>
          <wp:inline distT="0" distB="0" distL="0" distR="0" wp14:anchorId="24897283" wp14:editId="47FAC5CF">
            <wp:extent cx="282278" cy="258068"/>
            <wp:effectExtent l="0" t="0" r="381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ỉ mục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9" t="11213" r="10364" b="17087"/>
                    <a:stretch/>
                  </pic:blipFill>
                  <pic:spPr bwMode="auto">
                    <a:xfrm>
                      <a:off x="0" y="0"/>
                      <a:ext cx="288328" cy="26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6CD7">
        <w:rPr>
          <w:color w:val="595959" w:themeColor="text1" w:themeTint="A6"/>
          <w:spacing w:val="-6"/>
        </w:rPr>
        <w:t xml:space="preserve"> + </w:t>
      </w:r>
      <w:r w:rsidRPr="00546CD7">
        <w:rPr>
          <w:color w:val="595959" w:themeColor="text1" w:themeTint="A6"/>
          <w:spacing w:val="-6"/>
          <w:sz w:val="30"/>
        </w:rPr>
        <w:sym w:font="Symbol" w:char="F0AC"/>
      </w:r>
    </w:p>
    <w:p w14:paraId="65BF78C2" w14:textId="77777777" w:rsidR="001B4BD8" w:rsidRPr="00546CD7" w:rsidRDefault="001B4BD8" w:rsidP="00E17E3E">
      <w:pPr>
        <w:pStyle w:val="ListParagraph"/>
        <w:shd w:val="clear" w:color="auto" w:fill="FFFFCD"/>
        <w:ind w:left="567" w:firstLine="153"/>
        <w:contextualSpacing w:val="0"/>
        <w:rPr>
          <w:color w:val="595959" w:themeColor="text1" w:themeTint="A6"/>
          <w:spacing w:val="-6"/>
        </w:rPr>
      </w:pPr>
      <w:r w:rsidRPr="00546CD7">
        <w:rPr>
          <w:color w:val="595959" w:themeColor="text1" w:themeTint="A6"/>
          <w:spacing w:val="-6"/>
        </w:rPr>
        <w:t xml:space="preserve">              chọn file </w:t>
      </w:r>
      <w:r w:rsidRPr="00546CD7">
        <w:rPr>
          <w:b/>
          <w:i/>
          <w:color w:val="595959" w:themeColor="text1" w:themeTint="A6"/>
          <w:spacing w:val="-6"/>
        </w:rPr>
        <w:t>PDF</w:t>
      </w:r>
      <w:r w:rsidRPr="00546CD7">
        <w:rPr>
          <w:color w:val="595959" w:themeColor="text1" w:themeTint="A6"/>
          <w:spacing w:val="-6"/>
        </w:rPr>
        <w:t xml:space="preserve"> sử dụng phím </w:t>
      </w:r>
      <w:r w:rsidRPr="00546CD7">
        <w:rPr>
          <w:noProof/>
          <w:color w:val="595959" w:themeColor="text1" w:themeTint="A6"/>
          <w:lang w:val="vi-VN" w:eastAsia="vi-VN"/>
        </w:rPr>
        <w:drawing>
          <wp:inline distT="0" distB="0" distL="0" distR="0" wp14:anchorId="7A837534" wp14:editId="20345862">
            <wp:extent cx="282278" cy="258068"/>
            <wp:effectExtent l="0" t="0" r="381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hỉ mục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9" t="11213" r="10364" b="17087"/>
                    <a:stretch/>
                  </pic:blipFill>
                  <pic:spPr bwMode="auto">
                    <a:xfrm>
                      <a:off x="0" y="0"/>
                      <a:ext cx="288328" cy="26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6CD7">
        <w:rPr>
          <w:color w:val="595959" w:themeColor="text1" w:themeTint="A6"/>
          <w:spacing w:val="-6"/>
        </w:rPr>
        <w:t xml:space="preserve"> + </w:t>
      </w:r>
      <w:r w:rsidRPr="00546CD7">
        <w:rPr>
          <w:color w:val="595959" w:themeColor="text1" w:themeTint="A6"/>
          <w:spacing w:val="-6"/>
          <w:sz w:val="30"/>
        </w:rPr>
        <w:sym w:font="Symbol" w:char="F0AE"/>
      </w:r>
    </w:p>
    <w:p w14:paraId="7D88861C" w14:textId="77777777" w:rsidR="001B4BD8" w:rsidRPr="00546CD7" w:rsidRDefault="001B4BD8" w:rsidP="00E17E3E">
      <w:pPr>
        <w:pStyle w:val="ListParagraph"/>
        <w:numPr>
          <w:ilvl w:val="0"/>
          <w:numId w:val="15"/>
        </w:numPr>
        <w:shd w:val="clear" w:color="auto" w:fill="FFFFCD"/>
        <w:spacing w:before="240"/>
        <w:contextualSpacing w:val="0"/>
        <w:rPr>
          <w:color w:val="595959" w:themeColor="text1" w:themeTint="A6"/>
        </w:rPr>
      </w:pPr>
      <w:r w:rsidRPr="00546CD7">
        <w:rPr>
          <w:color w:val="595959" w:themeColor="text1" w:themeTint="A6"/>
          <w:spacing w:val="-6"/>
        </w:rPr>
        <w:t>Chụp màn hình kết quả trên và dán vào dòng dưới</w:t>
      </w:r>
      <w:r w:rsidR="0096718E" w:rsidRPr="00546CD7">
        <w:rPr>
          <w:color w:val="595959" w:themeColor="text1" w:themeTint="A6"/>
          <w:spacing w:val="-6"/>
        </w:rPr>
        <w:t>:</w:t>
      </w:r>
    </w:p>
    <w:p w14:paraId="798DE5FE" w14:textId="3B4E2AB7" w:rsidR="001B4BD8" w:rsidRDefault="00A04501" w:rsidP="001B4BD8">
      <w:r>
        <w:rPr>
          <w:noProof/>
        </w:rPr>
        <w:lastRenderedPageBreak/>
        <w:drawing>
          <wp:inline distT="0" distB="0" distL="0" distR="0" wp14:anchorId="40C98553" wp14:editId="2D9FF23A">
            <wp:extent cx="6871970" cy="3863340"/>
            <wp:effectExtent l="0" t="0" r="5080" b="3810"/>
            <wp:docPr id="1381" name="Picture 138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" name="Picture 1381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2AFF" w14:textId="74A86D88" w:rsidR="00E17E3E" w:rsidRDefault="00A04501" w:rsidP="001B4BD8">
      <w:r>
        <w:rPr>
          <w:noProof/>
        </w:rPr>
        <w:drawing>
          <wp:inline distT="0" distB="0" distL="0" distR="0" wp14:anchorId="7C7EF9C8" wp14:editId="3FA0D726">
            <wp:extent cx="6871970" cy="3863340"/>
            <wp:effectExtent l="0" t="0" r="5080" b="3810"/>
            <wp:docPr id="1380" name="Picture 13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" name="Picture 138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7197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75DDE" w14:textId="77777777" w:rsidR="001B4BD8" w:rsidRPr="00881BFC" w:rsidRDefault="001B4BD8" w:rsidP="001B4BD8"/>
    <w:sectPr w:rsidR="001B4BD8" w:rsidRPr="00881BFC" w:rsidSect="0096718E">
      <w:footerReference w:type="default" r:id="rId25"/>
      <w:pgSz w:w="12240" w:h="15840"/>
      <w:pgMar w:top="567" w:right="567" w:bottom="567" w:left="85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E3D3F3" w14:textId="77777777" w:rsidR="00EA2EB9" w:rsidRDefault="00EA2EB9">
      <w:pPr>
        <w:spacing w:before="0" w:after="0" w:line="240" w:lineRule="auto"/>
      </w:pPr>
      <w:r>
        <w:separator/>
      </w:r>
    </w:p>
  </w:endnote>
  <w:endnote w:type="continuationSeparator" w:id="0">
    <w:p w14:paraId="161D7CE1" w14:textId="77777777" w:rsidR="00EA2EB9" w:rsidRDefault="00EA2EB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4751E38-2B17-4A0C-9DF7-7E89FAA32831}"/>
    <w:embedBold r:id="rId2" w:fontKey="{3286F7D5-161B-44CC-AD3D-D93FB815BA43}"/>
    <w:embedItalic r:id="rId3" w:fontKey="{56625204-01C9-44D1-A1D6-55DE12270263}"/>
    <w:embedBoldItalic r:id="rId4" w:fontKey="{F83B758F-F42C-4C30-8A17-0593DF9480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19DAAB3-1742-4C01-B23C-3234E15B7365}"/>
    <w:embedBold r:id="rId6" w:fontKey="{8B09A836-3044-4379-B0C0-EF549DB6B330}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6BB859E3-D7AA-4A9D-BB20-2E73661607D7}"/>
  </w:font>
  <w:font w:name=".VnTimeH">
    <w:altName w:val="Times New Roman"/>
    <w:panose1 w:val="020B7200000000000000"/>
    <w:charset w:val="00"/>
    <w:family w:val="swiss"/>
    <w:pitch w:val="variable"/>
    <w:sig w:usb0="00000007" w:usb1="00000000" w:usb2="00000000" w:usb3="00000000" w:csb0="00000013" w:csb1="00000000"/>
    <w:embedRegular r:id="rId8" w:fontKey="{85249B39-F200-4423-ACC8-61E14948D0FD}"/>
  </w:font>
  <w:font w:name=".VnTime">
    <w:altName w:val="Times New Roman"/>
    <w:panose1 w:val="020B7200000000000000"/>
    <w:charset w:val="00"/>
    <w:family w:val="swiss"/>
    <w:pitch w:val="variable"/>
    <w:sig w:usb0="00000003" w:usb1="00000000" w:usb2="00000000" w:usb3="00000000" w:csb0="00000001" w:csb1="00000000"/>
    <w:embedRegular r:id="rId9" w:fontKey="{889D350E-ADD7-41FA-8FF1-1DF18F597DF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0" w:fontKey="{0F46E0CC-8D06-4E62-A6BE-14441D4AEC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4897839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3509A029" w14:textId="77777777" w:rsidR="001A1105" w:rsidRPr="009C3627" w:rsidRDefault="00300199">
            <w:pPr>
              <w:pStyle w:val="Footer"/>
              <w:jc w:val="center"/>
            </w:pPr>
            <w:r>
              <w:t xml:space="preserve">Trang </w:t>
            </w:r>
            <w:r w:rsidRPr="009C3627">
              <w:rPr>
                <w:bCs/>
                <w:szCs w:val="24"/>
              </w:rPr>
              <w:fldChar w:fldCharType="begin"/>
            </w:r>
            <w:r w:rsidRPr="009C3627">
              <w:rPr>
                <w:bCs/>
              </w:rPr>
              <w:instrText xml:space="preserve"> PAGE </w:instrText>
            </w:r>
            <w:r w:rsidRPr="009C3627">
              <w:rPr>
                <w:bCs/>
                <w:szCs w:val="24"/>
              </w:rPr>
              <w:fldChar w:fldCharType="separate"/>
            </w:r>
            <w:r w:rsidR="00244F46">
              <w:rPr>
                <w:bCs/>
                <w:noProof/>
              </w:rPr>
              <w:t>5</w:t>
            </w:r>
            <w:r w:rsidRPr="009C3627">
              <w:rPr>
                <w:bCs/>
                <w:szCs w:val="24"/>
              </w:rPr>
              <w:fldChar w:fldCharType="end"/>
            </w:r>
            <w:r w:rsidRPr="009C3627">
              <w:rPr>
                <w:bCs/>
                <w:szCs w:val="24"/>
              </w:rPr>
              <w:t>-</w:t>
            </w:r>
            <w:r w:rsidRPr="009C3627">
              <w:rPr>
                <w:bCs/>
                <w:szCs w:val="24"/>
              </w:rPr>
              <w:fldChar w:fldCharType="begin"/>
            </w:r>
            <w:r w:rsidRPr="009C3627">
              <w:rPr>
                <w:bCs/>
              </w:rPr>
              <w:instrText xml:space="preserve"> NUMPAGES  </w:instrText>
            </w:r>
            <w:r w:rsidRPr="009C3627">
              <w:rPr>
                <w:bCs/>
                <w:szCs w:val="24"/>
              </w:rPr>
              <w:fldChar w:fldCharType="separate"/>
            </w:r>
            <w:r w:rsidR="00244F46">
              <w:rPr>
                <w:bCs/>
                <w:noProof/>
              </w:rPr>
              <w:t>5</w:t>
            </w:r>
            <w:r w:rsidRPr="009C3627">
              <w:rPr>
                <w:bCs/>
                <w:szCs w:val="24"/>
              </w:rPr>
              <w:fldChar w:fldCharType="end"/>
            </w:r>
          </w:p>
        </w:sdtContent>
      </w:sdt>
    </w:sdtContent>
  </w:sdt>
  <w:p w14:paraId="4D521A2A" w14:textId="77777777" w:rsidR="001A1105" w:rsidRDefault="00EA2E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05FE40" w14:textId="77777777" w:rsidR="00EA2EB9" w:rsidRDefault="00EA2EB9">
      <w:pPr>
        <w:spacing w:before="0" w:after="0" w:line="240" w:lineRule="auto"/>
      </w:pPr>
      <w:r>
        <w:separator/>
      </w:r>
    </w:p>
  </w:footnote>
  <w:footnote w:type="continuationSeparator" w:id="0">
    <w:p w14:paraId="0C635F9F" w14:textId="77777777" w:rsidR="00EA2EB9" w:rsidRDefault="00EA2EB9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357F8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3C7079"/>
    <w:multiLevelType w:val="hybridMultilevel"/>
    <w:tmpl w:val="13E473E4"/>
    <w:lvl w:ilvl="0" w:tplc="04090019">
      <w:start w:val="1"/>
      <w:numFmt w:val="lowerLetter"/>
      <w:lvlText w:val="%1."/>
      <w:lvlJc w:val="left"/>
      <w:pPr>
        <w:ind w:left="720" w:hanging="360"/>
      </w:pPr>
      <w:rPr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BD6BEC"/>
    <w:multiLevelType w:val="hybridMultilevel"/>
    <w:tmpl w:val="FCD63C96"/>
    <w:lvl w:ilvl="0" w:tplc="04090019">
      <w:start w:val="1"/>
      <w:numFmt w:val="lowerLetter"/>
      <w:lvlText w:val="%1."/>
      <w:lvlJc w:val="left"/>
      <w:pPr>
        <w:ind w:left="1571" w:hanging="360"/>
      </w:p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 w15:restartNumberingAfterBreak="0">
    <w:nsid w:val="096C2D3F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991299B"/>
    <w:multiLevelType w:val="hybridMultilevel"/>
    <w:tmpl w:val="C3FC4F4E"/>
    <w:lvl w:ilvl="0" w:tplc="F3E66850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A435AD"/>
    <w:multiLevelType w:val="hybridMultilevel"/>
    <w:tmpl w:val="13E473E4"/>
    <w:lvl w:ilvl="0" w:tplc="04090019">
      <w:start w:val="1"/>
      <w:numFmt w:val="lowerLetter"/>
      <w:lvlText w:val="%1."/>
      <w:lvlJc w:val="left"/>
      <w:pPr>
        <w:ind w:left="720" w:hanging="360"/>
      </w:pPr>
      <w:rPr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3E3242"/>
    <w:multiLevelType w:val="hybridMultilevel"/>
    <w:tmpl w:val="7BF02D16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94F6FFC"/>
    <w:multiLevelType w:val="hybridMultilevel"/>
    <w:tmpl w:val="A60A65A6"/>
    <w:lvl w:ilvl="0" w:tplc="08F850EA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  <w:color w:val="595959" w:themeColor="text1" w:themeTint="A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BF048F8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EBA412C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BC415D6"/>
    <w:multiLevelType w:val="hybridMultilevel"/>
    <w:tmpl w:val="9AFC1A2C"/>
    <w:lvl w:ilvl="0" w:tplc="FEF6EB76">
      <w:start w:val="1"/>
      <w:numFmt w:val="decimal"/>
      <w:lvlText w:val="%1."/>
      <w:lvlJc w:val="left"/>
      <w:pPr>
        <w:tabs>
          <w:tab w:val="num" w:pos="567"/>
        </w:tabs>
        <w:ind w:left="567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ECD05AF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402507C0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D9B6884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98E6B7E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32764C5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385134C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3F66412"/>
    <w:multiLevelType w:val="hybridMultilevel"/>
    <w:tmpl w:val="6F047666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5E94248"/>
    <w:multiLevelType w:val="hybridMultilevel"/>
    <w:tmpl w:val="08E6C410"/>
    <w:lvl w:ilvl="0" w:tplc="AFAA8518">
      <w:start w:val="1"/>
      <w:numFmt w:val="lowerLetter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74F5DBD"/>
    <w:multiLevelType w:val="hybridMultilevel"/>
    <w:tmpl w:val="B24808BC"/>
    <w:lvl w:ilvl="0" w:tplc="9488A0C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sz w:val="24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"/>
  </w:num>
  <w:num w:numId="3">
    <w:abstractNumId w:val="13"/>
  </w:num>
  <w:num w:numId="4">
    <w:abstractNumId w:val="17"/>
  </w:num>
  <w:num w:numId="5">
    <w:abstractNumId w:val="18"/>
  </w:num>
  <w:num w:numId="6">
    <w:abstractNumId w:val="2"/>
  </w:num>
  <w:num w:numId="7">
    <w:abstractNumId w:val="15"/>
  </w:num>
  <w:num w:numId="8">
    <w:abstractNumId w:val="11"/>
  </w:num>
  <w:num w:numId="9">
    <w:abstractNumId w:val="12"/>
  </w:num>
  <w:num w:numId="10">
    <w:abstractNumId w:val="5"/>
  </w:num>
  <w:num w:numId="11">
    <w:abstractNumId w:val="14"/>
  </w:num>
  <w:num w:numId="12">
    <w:abstractNumId w:val="3"/>
  </w:num>
  <w:num w:numId="13">
    <w:abstractNumId w:val="7"/>
  </w:num>
  <w:num w:numId="14">
    <w:abstractNumId w:val="16"/>
  </w:num>
  <w:num w:numId="15">
    <w:abstractNumId w:val="9"/>
  </w:num>
  <w:num w:numId="16">
    <w:abstractNumId w:val="6"/>
  </w:num>
  <w:num w:numId="17">
    <w:abstractNumId w:val="19"/>
  </w:num>
  <w:num w:numId="18">
    <w:abstractNumId w:val="4"/>
  </w:num>
  <w:num w:numId="19">
    <w:abstractNumId w:val="8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ttachedTemplate r:id="rId1"/>
  <w:linkStyl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614C"/>
    <w:rsid w:val="000006DA"/>
    <w:rsid w:val="00062B6B"/>
    <w:rsid w:val="000A625B"/>
    <w:rsid w:val="000A70C0"/>
    <w:rsid w:val="000C0625"/>
    <w:rsid w:val="000C0F44"/>
    <w:rsid w:val="0017614C"/>
    <w:rsid w:val="0017738E"/>
    <w:rsid w:val="00187D6E"/>
    <w:rsid w:val="00190E34"/>
    <w:rsid w:val="001B4BD8"/>
    <w:rsid w:val="001D08DA"/>
    <w:rsid w:val="00216696"/>
    <w:rsid w:val="00225B83"/>
    <w:rsid w:val="00244F46"/>
    <w:rsid w:val="0028342D"/>
    <w:rsid w:val="002B6A72"/>
    <w:rsid w:val="00300199"/>
    <w:rsid w:val="00310544"/>
    <w:rsid w:val="00312E01"/>
    <w:rsid w:val="0031370B"/>
    <w:rsid w:val="003437A4"/>
    <w:rsid w:val="00361573"/>
    <w:rsid w:val="00372C08"/>
    <w:rsid w:val="00382789"/>
    <w:rsid w:val="003A4DA3"/>
    <w:rsid w:val="003D4E82"/>
    <w:rsid w:val="00401878"/>
    <w:rsid w:val="00445411"/>
    <w:rsid w:val="00531350"/>
    <w:rsid w:val="00546CD7"/>
    <w:rsid w:val="005503C6"/>
    <w:rsid w:val="00555E4B"/>
    <w:rsid w:val="005859E8"/>
    <w:rsid w:val="005A181A"/>
    <w:rsid w:val="006044BC"/>
    <w:rsid w:val="00611E63"/>
    <w:rsid w:val="0067529A"/>
    <w:rsid w:val="006D1E27"/>
    <w:rsid w:val="006D34FD"/>
    <w:rsid w:val="006D5030"/>
    <w:rsid w:val="006F6DD6"/>
    <w:rsid w:val="0072505B"/>
    <w:rsid w:val="00756BD1"/>
    <w:rsid w:val="007A1C35"/>
    <w:rsid w:val="007D1FCE"/>
    <w:rsid w:val="00820247"/>
    <w:rsid w:val="00881BFC"/>
    <w:rsid w:val="008A2D86"/>
    <w:rsid w:val="008D1F1F"/>
    <w:rsid w:val="0096647A"/>
    <w:rsid w:val="0096718E"/>
    <w:rsid w:val="00991C68"/>
    <w:rsid w:val="009E448C"/>
    <w:rsid w:val="009F24BA"/>
    <w:rsid w:val="00A04501"/>
    <w:rsid w:val="00A2010E"/>
    <w:rsid w:val="00A2184C"/>
    <w:rsid w:val="00A366E6"/>
    <w:rsid w:val="00A37361"/>
    <w:rsid w:val="00A74CC3"/>
    <w:rsid w:val="00A9090B"/>
    <w:rsid w:val="00AC0B61"/>
    <w:rsid w:val="00AD08DB"/>
    <w:rsid w:val="00AD0F24"/>
    <w:rsid w:val="00B053B7"/>
    <w:rsid w:val="00B32E0A"/>
    <w:rsid w:val="00B333FD"/>
    <w:rsid w:val="00B5103E"/>
    <w:rsid w:val="00BC6146"/>
    <w:rsid w:val="00C046B5"/>
    <w:rsid w:val="00C71625"/>
    <w:rsid w:val="00CA0686"/>
    <w:rsid w:val="00CA5B9F"/>
    <w:rsid w:val="00CD08E9"/>
    <w:rsid w:val="00CE27D1"/>
    <w:rsid w:val="00D53063"/>
    <w:rsid w:val="00D56A3F"/>
    <w:rsid w:val="00D84527"/>
    <w:rsid w:val="00DA1634"/>
    <w:rsid w:val="00DA5531"/>
    <w:rsid w:val="00DD1387"/>
    <w:rsid w:val="00E17E3E"/>
    <w:rsid w:val="00E51B25"/>
    <w:rsid w:val="00E760EC"/>
    <w:rsid w:val="00EA2EB9"/>
    <w:rsid w:val="00EE3A44"/>
    <w:rsid w:val="00EF4E82"/>
    <w:rsid w:val="00F05856"/>
    <w:rsid w:val="00F61F61"/>
    <w:rsid w:val="00F72B3D"/>
    <w:rsid w:val="00FA305F"/>
    <w:rsid w:val="00FA46B4"/>
    <w:rsid w:val="00FC5921"/>
    <w:rsid w:val="00FD18E6"/>
    <w:rsid w:val="00FF7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20B5F0"/>
  <w15:chartTrackingRefBased/>
  <w15:docId w15:val="{3B4FBCA8-7ACF-4596-9EB9-A0C03BF88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33FD"/>
    <w:pPr>
      <w:spacing w:before="60" w:after="60" w:line="288" w:lineRule="auto"/>
      <w:jc w:val="both"/>
    </w:pPr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33FD"/>
    <w:pPr>
      <w:keepNext/>
      <w:keepLines/>
      <w:spacing w:before="240" w:after="0"/>
      <w:outlineLvl w:val="0"/>
    </w:pPr>
    <w:rPr>
      <w:rFonts w:ascii="Cambria" w:eastAsiaTheme="majorEastAsia" w:hAnsi="Cambria" w:cstheme="majorBidi"/>
      <w:b/>
      <w:caps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33FD"/>
    <w:pPr>
      <w:keepNext/>
      <w:keepLines/>
      <w:spacing w:before="40" w:after="0"/>
      <w:outlineLvl w:val="1"/>
    </w:pPr>
    <w:rPr>
      <w:rFonts w:eastAsiaTheme="majorEastAsia" w:cstheme="majorBidi"/>
      <w:b/>
      <w:color w:val="2E74B5" w:themeColor="accent1" w:themeShade="BF"/>
      <w:szCs w:val="26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333FD"/>
    <w:rPr>
      <w:rFonts w:ascii="Cambria" w:eastAsiaTheme="majorEastAsia" w:hAnsi="Cambria" w:cstheme="majorBidi"/>
      <w:b/>
      <w:caps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33FD"/>
    <w:rPr>
      <w:rFonts w:ascii="Arial" w:eastAsiaTheme="majorEastAsia" w:hAnsi="Arial" w:cstheme="majorBidi"/>
      <w:b/>
      <w:color w:val="2E74B5" w:themeColor="accent1" w:themeShade="BF"/>
      <w:sz w:val="24"/>
      <w:szCs w:val="26"/>
      <w:u w:val="single"/>
    </w:rPr>
  </w:style>
  <w:style w:type="paragraph" w:styleId="ListParagraph">
    <w:name w:val="List Paragraph"/>
    <w:basedOn w:val="Normal"/>
    <w:uiPriority w:val="34"/>
    <w:qFormat/>
    <w:rsid w:val="00B333FD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333FD"/>
    <w:pPr>
      <w:spacing w:before="100" w:beforeAutospacing="1" w:after="100" w:afterAutospacing="1" w:line="240" w:lineRule="auto"/>
      <w:jc w:val="left"/>
    </w:pPr>
    <w:rPr>
      <w:rFonts w:eastAsiaTheme="minorEastAsia" w:cs="Times New Roman"/>
      <w:szCs w:val="24"/>
    </w:rPr>
  </w:style>
  <w:style w:type="paragraph" w:styleId="Header">
    <w:name w:val="header"/>
    <w:basedOn w:val="Normal"/>
    <w:link w:val="HeaderChar"/>
    <w:uiPriority w:val="99"/>
    <w:unhideWhenUsed/>
    <w:rsid w:val="00B333F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33FD"/>
    <w:rPr>
      <w:rFonts w:ascii="Arial" w:hAnsi="Arial"/>
      <w:sz w:val="24"/>
    </w:rPr>
  </w:style>
  <w:style w:type="paragraph" w:styleId="Footer">
    <w:name w:val="footer"/>
    <w:basedOn w:val="Normal"/>
    <w:link w:val="FooterChar"/>
    <w:uiPriority w:val="99"/>
    <w:unhideWhenUsed/>
    <w:rsid w:val="00B333FD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33FD"/>
    <w:rPr>
      <w:rFonts w:ascii="Arial" w:hAnsi="Arial"/>
      <w:sz w:val="24"/>
    </w:rPr>
  </w:style>
  <w:style w:type="table" w:styleId="GridTable1Light-Accent1">
    <w:name w:val="Grid Table 1 Light Accent 1"/>
    <w:basedOn w:val="TableNormal"/>
    <w:uiPriority w:val="46"/>
    <w:rsid w:val="00B333FD"/>
    <w:pPr>
      <w:spacing w:after="0" w:line="240" w:lineRule="auto"/>
    </w:pPr>
    <w:rPr>
      <w:rFonts w:eastAsiaTheme="minorEastAsia"/>
      <w:lang w:eastAsia="ja-JP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ext">
    <w:name w:val="_Text"/>
    <w:basedOn w:val="DefaultParagraphFont"/>
    <w:uiPriority w:val="1"/>
    <w:qFormat/>
    <w:rsid w:val="00B333FD"/>
    <w:rPr>
      <w:rFonts w:asciiTheme="minorHAnsi" w:eastAsia="Calibri" w:hAnsiTheme="minorHAnsi" w:cstheme="minorHAnsi"/>
      <w:b/>
      <w:bCs/>
      <w:color w:val="002060"/>
      <w:spacing w:val="-4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B333FD"/>
    <w:rPr>
      <w:color w:val="808080"/>
    </w:rPr>
  </w:style>
  <w:style w:type="character" w:customStyle="1" w:styleId="Style1">
    <w:name w:val="Style1"/>
    <w:basedOn w:val="DefaultParagraphFont"/>
    <w:uiPriority w:val="1"/>
    <w:rsid w:val="00B333FD"/>
    <w:rPr>
      <w:rFonts w:ascii="Arial" w:hAnsi="Arial"/>
      <w:i/>
      <w:sz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33FD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33FD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BC614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glossaryDocument" Target="glossary/document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Vaio\Dropbox\GP%20Team%20Folder\KN_CNTT_co_ban\Tai%20lieu%20KNCNTTCB%20NEW\Bai%20tap%20NEW\BT_SoanthaoVB.doc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0FA36CFAA8A4B309650E6E7BAC9C7F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F98807F-CC6E-4465-A823-AF856980F009}"/>
      </w:docPartPr>
      <w:docPartBody>
        <w:p w:rsidR="007E4A9C" w:rsidRDefault="00EA222D" w:rsidP="00EA222D">
          <w:pPr>
            <w:pStyle w:val="50FA36CFAA8A4B309650E6E7BAC9C7F0"/>
          </w:pPr>
          <w:r w:rsidRPr="00C213BD">
            <w:rPr>
              <w:rStyle w:val="PlaceholderText"/>
            </w:rPr>
            <w:t>Choose an item.</w:t>
          </w:r>
        </w:p>
      </w:docPartBody>
    </w:docPart>
    <w:docPart>
      <w:docPartPr>
        <w:name w:val="386CA4DF98164D3EA88C0871DCEC16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9DFB36C-DA65-497D-9C1F-CF26F430499B}"/>
      </w:docPartPr>
      <w:docPartBody>
        <w:p w:rsidR="007E4A9C" w:rsidRDefault="00EA222D" w:rsidP="00EA222D">
          <w:pPr>
            <w:pStyle w:val="386CA4DF98164D3EA88C0871DCEC1682"/>
          </w:pPr>
          <w:r w:rsidRPr="00C213BD">
            <w:rPr>
              <w:rStyle w:val="PlaceholderText"/>
            </w:rPr>
            <w:t>Choose an item.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.VnTimeH">
    <w:altName w:val="Times New Roman"/>
    <w:panose1 w:val="020B7200000000000000"/>
    <w:charset w:val="00"/>
    <w:family w:val="swiss"/>
    <w:pitch w:val="variable"/>
    <w:sig w:usb0="00000007" w:usb1="00000000" w:usb2="00000000" w:usb3="00000000" w:csb0="00000013" w:csb1="00000000"/>
  </w:font>
  <w:font w:name=".VnTime">
    <w:altName w:val="Times New Roman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7EF2"/>
    <w:rsid w:val="001379C4"/>
    <w:rsid w:val="001C47F8"/>
    <w:rsid w:val="001C7912"/>
    <w:rsid w:val="002A1521"/>
    <w:rsid w:val="002C1707"/>
    <w:rsid w:val="00304D51"/>
    <w:rsid w:val="007A3FB5"/>
    <w:rsid w:val="007E4A9C"/>
    <w:rsid w:val="00911E56"/>
    <w:rsid w:val="00952C7C"/>
    <w:rsid w:val="00AA7EF2"/>
    <w:rsid w:val="00C465F8"/>
    <w:rsid w:val="00CE4C73"/>
    <w:rsid w:val="00D479DC"/>
    <w:rsid w:val="00E3751F"/>
    <w:rsid w:val="00EA222D"/>
    <w:rsid w:val="00F70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A222D"/>
    <w:rPr>
      <w:color w:val="808080"/>
    </w:rPr>
  </w:style>
  <w:style w:type="paragraph" w:customStyle="1" w:styleId="50FA36CFAA8A4B309650E6E7BAC9C7F0">
    <w:name w:val="50FA36CFAA8A4B309650E6E7BAC9C7F0"/>
    <w:rsid w:val="00EA222D"/>
  </w:style>
  <w:style w:type="paragraph" w:customStyle="1" w:styleId="386CA4DF98164D3EA88C0871DCEC1682">
    <w:name w:val="386CA4DF98164D3EA88C0871DCEC1682"/>
    <w:rsid w:val="00EA222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86789-439A-4A52-BDF8-CA86C444E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BT_SoanthaoVB</Template>
  <TotalTime>674</TotalTime>
  <Pages>14</Pages>
  <Words>678</Words>
  <Characters>3867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Khanh</dc:creator>
  <cp:keywords/>
  <dc:description/>
  <cp:lastModifiedBy>Long</cp:lastModifiedBy>
  <cp:revision>18</cp:revision>
  <cp:lastPrinted>2021-12-21T13:26:00Z</cp:lastPrinted>
  <dcterms:created xsi:type="dcterms:W3CDTF">2017-04-11T08:51:00Z</dcterms:created>
  <dcterms:modified xsi:type="dcterms:W3CDTF">2021-12-21T13:28:00Z</dcterms:modified>
</cp:coreProperties>
</file>